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4D5" w:rsidRDefault="004B34D5" w:rsidP="007300B5">
      <w:pPr>
        <w:tabs>
          <w:tab w:val="left" w:pos="1335"/>
        </w:tabs>
        <w:spacing w:after="0" w:line="276" w:lineRule="auto"/>
        <w:jc w:val="center"/>
        <w:rPr>
          <w:rFonts w:ascii="Times New Roman" w:hAnsi="Times New Roman"/>
          <w:b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вппвр" style="position:absolute;left:0;text-align:left;margin-left:-27pt;margin-top:4.1pt;width:58.3pt;height:51pt;z-index:251658240;visibility:visible">
            <v:imagedata r:id="rId7" o:title=""/>
          </v:shape>
        </w:pict>
      </w:r>
      <w:r>
        <w:rPr>
          <w:rFonts w:ascii="Times New Roman" w:hAnsi="Times New Roman"/>
          <w:b/>
          <w:lang w:eastAsia="ru-RU"/>
        </w:rPr>
        <w:t>МИНИСТЕРСТВО ОБРАЗОВАНИЯ И НАУКИ РЕСПУБЛИКИ БУРЯТИЯ</w:t>
      </w:r>
    </w:p>
    <w:p w:rsidR="004B34D5" w:rsidRDefault="004B34D5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4B34D5" w:rsidRDefault="004B34D5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ГОСУДАРСТВЕННОЕ БЮДЖЕТНОЕ ПРОФЕССИОНАЛЬНОЕ </w:t>
      </w:r>
    </w:p>
    <w:p w:rsidR="004B34D5" w:rsidRDefault="004B34D5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ОБРАЗОВАТЕЛЬНОЕ УЧРЕЖДЕНИЕ </w:t>
      </w:r>
    </w:p>
    <w:p w:rsidR="004B34D5" w:rsidRDefault="004B34D5" w:rsidP="007300B5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i/>
          <w:lang w:eastAsia="ru-RU"/>
        </w:rPr>
      </w:pPr>
      <w:r>
        <w:rPr>
          <w:noProof/>
          <w:lang w:eastAsia="ru-RU"/>
        </w:rPr>
        <w:pict>
          <v:line id="_x0000_s1027" style="position:absolute;left:0;text-align:left;z-index:251657216;visibility:visible" from="-13.05pt,31.25pt" to="471.45pt,31.25pt" strokeweight="1.25pt"/>
        </w:pict>
      </w:r>
      <w:r>
        <w:rPr>
          <w:rFonts w:ascii="Times New Roman" w:hAnsi="Times New Roman"/>
          <w:b/>
          <w:lang w:eastAsia="ru-RU"/>
        </w:rPr>
        <w:t>«БУРЯТСКИЙ РЕСПУБЛИКАНСКИЙ ИНДУСТРИАЛЬНЫЙ ТЕХНИКУМ»</w:t>
      </w:r>
      <w:r>
        <w:rPr>
          <w:rFonts w:ascii="Times New Roman" w:hAnsi="Times New Roman"/>
          <w:b/>
          <w:lang w:eastAsia="ru-RU"/>
        </w:rPr>
        <w:tab/>
      </w:r>
    </w:p>
    <w:p w:rsidR="004B34D5" w:rsidRDefault="004B34D5" w:rsidP="007300B5">
      <w:pPr>
        <w:spacing w:after="200" w:line="276" w:lineRule="auto"/>
        <w:ind w:right="142"/>
        <w:jc w:val="center"/>
        <w:rPr>
          <w:rFonts w:ascii="Times New Roman" w:hAnsi="Times New Roman"/>
          <w:b/>
          <w:sz w:val="26"/>
          <w:szCs w:val="26"/>
          <w:lang w:eastAsia="ru-RU"/>
        </w:rPr>
      </w:pPr>
    </w:p>
    <w:p w:rsidR="004B34D5" w:rsidRDefault="004B34D5" w:rsidP="007300B5">
      <w:pPr>
        <w:spacing w:after="200" w:line="240" w:lineRule="auto"/>
        <w:ind w:right="142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ПРИКАЗ</w:t>
      </w:r>
    </w:p>
    <w:p w:rsidR="004B34D5" w:rsidRDefault="004B34D5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«____» _____________2021г. </w:t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                 </w:t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№_____(</w:t>
      </w:r>
      <w:r>
        <w:rPr>
          <w:rFonts w:ascii="Times New Roman" w:hAnsi="Times New Roman"/>
          <w:sz w:val="20"/>
          <w:szCs w:val="20"/>
          <w:lang w:eastAsia="ru-RU"/>
        </w:rPr>
        <w:t>кп)</w:t>
      </w:r>
    </w:p>
    <w:p w:rsidR="004B34D5" w:rsidRDefault="004B34D5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</w:p>
    <w:p w:rsidR="004B34D5" w:rsidRDefault="004B34D5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О зачислении</w:t>
      </w:r>
    </w:p>
    <w:p w:rsidR="004B34D5" w:rsidRDefault="004B34D5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4B34D5" w:rsidRPr="00A30330" w:rsidRDefault="004B34D5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Согласно Договору, заключенному с __________________________________________________________________________________________________________________________________________________________, на оказание платных образовательных услуг по профессиональному обучению и дополнительному профессиональному образованию, по профессии  «_________________________________________________»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:rsidR="004B34D5" w:rsidRPr="00A30330" w:rsidRDefault="004B34D5" w:rsidP="007300B5">
      <w:pPr>
        <w:spacing w:after="200" w:line="240" w:lineRule="auto"/>
        <w:ind w:firstLine="708"/>
        <w:rPr>
          <w:rFonts w:ascii="Times New Roman" w:hAnsi="Times New Roman"/>
          <w:sz w:val="24"/>
          <w:szCs w:val="24"/>
          <w:lang w:eastAsia="ru-RU"/>
        </w:rPr>
      </w:pPr>
      <w:r w:rsidRPr="00A30330">
        <w:rPr>
          <w:rFonts w:ascii="Times New Roman" w:hAnsi="Times New Roman"/>
          <w:sz w:val="24"/>
          <w:szCs w:val="24"/>
          <w:lang w:eastAsia="ru-RU"/>
        </w:rPr>
        <w:t>ПРИКАЗЫВАЮ:</w:t>
      </w:r>
    </w:p>
    <w:p w:rsidR="004B34D5" w:rsidRPr="00A30330" w:rsidRDefault="004B34D5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Зачислить в состав группы ___________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 по программе «</w:t>
      </w:r>
      <w:r>
        <w:rPr>
          <w:rFonts w:ascii="Times New Roman" w:hAnsi="Times New Roman"/>
          <w:sz w:val="24"/>
          <w:szCs w:val="24"/>
          <w:lang w:eastAsia="ru-RU"/>
        </w:rPr>
        <w:t>__________________________________________________», с ______________20____г. по ____________20____г., сроком обучения ___________ академических часов следующего(их) слушателя(ей)</w:t>
      </w:r>
      <w:r w:rsidRPr="00A30330">
        <w:rPr>
          <w:rFonts w:ascii="Times New Roman" w:hAnsi="Times New Roman"/>
          <w:sz w:val="24"/>
          <w:szCs w:val="24"/>
          <w:lang w:eastAsia="ru-RU"/>
        </w:rPr>
        <w:t>:</w:t>
      </w:r>
    </w:p>
    <w:p w:rsidR="004B34D5" w:rsidRDefault="004B34D5" w:rsidP="007300B5">
      <w:pPr>
        <w:spacing w:after="0" w:line="240" w:lineRule="auto"/>
        <w:ind w:left="709"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B34D5" w:rsidRPr="00A84F92" w:rsidRDefault="004B34D5" w:rsidP="007300B5">
      <w:pPr>
        <w:spacing w:after="0" w:line="240" w:lineRule="auto"/>
        <w:ind w:left="709"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Look w:val="00A0"/>
      </w:tblPr>
      <w:tblGrid>
        <w:gridCol w:w="567"/>
        <w:gridCol w:w="8368"/>
      </w:tblGrid>
      <w:tr w:rsidR="004B34D5" w:rsidRPr="00993684" w:rsidTr="003E232D">
        <w:tc>
          <w:tcPr>
            <w:tcW w:w="567" w:type="dxa"/>
          </w:tcPr>
          <w:p w:rsidR="004B34D5" w:rsidRPr="00993684" w:rsidRDefault="004B34D5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368" w:type="dxa"/>
          </w:tcPr>
          <w:p w:rsidR="004B34D5" w:rsidRDefault="004B34D5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9368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99368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№ п/п</w:t>
            </w:r>
            <w:r w:rsidRPr="00993684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 xml:space="preserve">     Ф.И.О.</w:t>
            </w:r>
          </w:p>
          <w:p w:rsidR="004B34D5" w:rsidRPr="00993684" w:rsidRDefault="004B34D5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B34D5" w:rsidRPr="00993684" w:rsidTr="003E232D">
        <w:tc>
          <w:tcPr>
            <w:tcW w:w="567" w:type="dxa"/>
          </w:tcPr>
          <w:p w:rsidR="004B34D5" w:rsidRPr="00993684" w:rsidRDefault="004B34D5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368" w:type="dxa"/>
          </w:tcPr>
          <w:p w:rsidR="004B34D5" w:rsidRPr="00993684" w:rsidRDefault="004B34D5" w:rsidP="003E232D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</w:t>
            </w:r>
          </w:p>
          <w:p w:rsidR="004B34D5" w:rsidRPr="00993684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Pr="00993684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Pr="00993684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B34D5" w:rsidRPr="00993684" w:rsidRDefault="004B34D5" w:rsidP="003E232D">
            <w:pPr>
              <w:pStyle w:val="ListParagraph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34D5" w:rsidRPr="007A73D7" w:rsidRDefault="004B34D5" w:rsidP="007300B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Директор</w:t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  <w:t xml:space="preserve">                                            </w:t>
      </w:r>
      <w:r>
        <w:rPr>
          <w:rFonts w:ascii="Times New Roman" w:hAnsi="Times New Roman"/>
          <w:b/>
          <w:sz w:val="24"/>
          <w:szCs w:val="24"/>
          <w:lang w:eastAsia="ru-RU"/>
        </w:rPr>
        <w:tab/>
        <w:t xml:space="preserve">      Ю.Ф. Сындеева</w:t>
      </w:r>
    </w:p>
    <w:sectPr w:rsidR="004B34D5" w:rsidRPr="007A73D7" w:rsidSect="00DB0D33">
      <w:footerReference w:type="default" r:id="rId8"/>
      <w:pgSz w:w="11906" w:h="16838"/>
      <w:pgMar w:top="426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4D5" w:rsidRDefault="004B34D5" w:rsidP="00E071F4">
      <w:pPr>
        <w:spacing w:after="0" w:line="240" w:lineRule="auto"/>
      </w:pPr>
      <w:r>
        <w:separator/>
      </w:r>
    </w:p>
  </w:endnote>
  <w:endnote w:type="continuationSeparator" w:id="0">
    <w:p w:rsidR="004B34D5" w:rsidRDefault="004B34D5" w:rsidP="00E0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4D5" w:rsidRPr="00AA089C" w:rsidRDefault="004B34D5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Исп. Банеева Н.В.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4D5" w:rsidRDefault="004B34D5" w:rsidP="00E071F4">
      <w:pPr>
        <w:spacing w:after="0" w:line="240" w:lineRule="auto"/>
      </w:pPr>
      <w:r>
        <w:separator/>
      </w:r>
    </w:p>
  </w:footnote>
  <w:footnote w:type="continuationSeparator" w:id="0">
    <w:p w:rsidR="004B34D5" w:rsidRDefault="004B34D5" w:rsidP="00E07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FC6"/>
    <w:multiLevelType w:val="hybridMultilevel"/>
    <w:tmpl w:val="2C60B9C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1136AF5"/>
    <w:multiLevelType w:val="hybridMultilevel"/>
    <w:tmpl w:val="0D0E1C9C"/>
    <w:lvl w:ilvl="0" w:tplc="3C24B59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3255D94"/>
    <w:multiLevelType w:val="hybridMultilevel"/>
    <w:tmpl w:val="917843B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3CA0DEC"/>
    <w:multiLevelType w:val="hybridMultilevel"/>
    <w:tmpl w:val="AB7052CE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4666398"/>
    <w:multiLevelType w:val="hybridMultilevel"/>
    <w:tmpl w:val="0B88CCD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940082B"/>
    <w:multiLevelType w:val="hybridMultilevel"/>
    <w:tmpl w:val="010464C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9C7416B"/>
    <w:multiLevelType w:val="hybridMultilevel"/>
    <w:tmpl w:val="AC3CECC0"/>
    <w:lvl w:ilvl="0" w:tplc="7C6CDF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B950604"/>
    <w:multiLevelType w:val="hybridMultilevel"/>
    <w:tmpl w:val="E88E28A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0F282B57"/>
    <w:multiLevelType w:val="hybridMultilevel"/>
    <w:tmpl w:val="17D6D68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7C6CDF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0122806"/>
    <w:multiLevelType w:val="hybridMultilevel"/>
    <w:tmpl w:val="57165B4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12726CA"/>
    <w:multiLevelType w:val="hybridMultilevel"/>
    <w:tmpl w:val="8E04A9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3556127"/>
    <w:multiLevelType w:val="hybridMultilevel"/>
    <w:tmpl w:val="4F9ED2B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13C81200"/>
    <w:multiLevelType w:val="hybridMultilevel"/>
    <w:tmpl w:val="9E801D6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>
    <w:nsid w:val="13D57F8B"/>
    <w:multiLevelType w:val="hybridMultilevel"/>
    <w:tmpl w:val="C194E98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>
    <w:nsid w:val="18F945C5"/>
    <w:multiLevelType w:val="hybridMultilevel"/>
    <w:tmpl w:val="A8E4E5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EA7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A1A17AC"/>
    <w:multiLevelType w:val="hybridMultilevel"/>
    <w:tmpl w:val="C1DE0EE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A9459F4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>
    <w:nsid w:val="1BB46C2E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8">
    <w:nsid w:val="1BE37D37"/>
    <w:multiLevelType w:val="hybridMultilevel"/>
    <w:tmpl w:val="1ADE2A2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1D1907C6"/>
    <w:multiLevelType w:val="hybridMultilevel"/>
    <w:tmpl w:val="DC98663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1D5C16C5"/>
    <w:multiLevelType w:val="hybridMultilevel"/>
    <w:tmpl w:val="973071DA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3594486"/>
    <w:multiLevelType w:val="hybridMultilevel"/>
    <w:tmpl w:val="7B828F9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23F069EA"/>
    <w:multiLevelType w:val="hybridMultilevel"/>
    <w:tmpl w:val="F5DE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298756A8"/>
    <w:multiLevelType w:val="hybridMultilevel"/>
    <w:tmpl w:val="4C4EE5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2A1D4A28"/>
    <w:multiLevelType w:val="hybridMultilevel"/>
    <w:tmpl w:val="52004B2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2D78219B"/>
    <w:multiLevelType w:val="hybridMultilevel"/>
    <w:tmpl w:val="FE6E5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2F532EC9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>
    <w:nsid w:val="308B70EB"/>
    <w:multiLevelType w:val="hybridMultilevel"/>
    <w:tmpl w:val="5CF492F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315A0B7C"/>
    <w:multiLevelType w:val="hybridMultilevel"/>
    <w:tmpl w:val="5CC09D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318336D2"/>
    <w:multiLevelType w:val="hybridMultilevel"/>
    <w:tmpl w:val="9328F4A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31F95BEA"/>
    <w:multiLevelType w:val="hybridMultilevel"/>
    <w:tmpl w:val="CF9AD76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338D6608"/>
    <w:multiLevelType w:val="hybridMultilevel"/>
    <w:tmpl w:val="65362C0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2">
    <w:nsid w:val="37660915"/>
    <w:multiLevelType w:val="hybridMultilevel"/>
    <w:tmpl w:val="3D9E5D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387807DC"/>
    <w:multiLevelType w:val="hybridMultilevel"/>
    <w:tmpl w:val="73C60A9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38CC193D"/>
    <w:multiLevelType w:val="hybridMultilevel"/>
    <w:tmpl w:val="1BA6026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5">
    <w:nsid w:val="39C038EC"/>
    <w:multiLevelType w:val="hybridMultilevel"/>
    <w:tmpl w:val="CC80C1A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3A9930C1"/>
    <w:multiLevelType w:val="hybridMultilevel"/>
    <w:tmpl w:val="3A30D204"/>
    <w:lvl w:ilvl="0" w:tplc="503C87D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>
    <w:nsid w:val="3A9C4345"/>
    <w:multiLevelType w:val="hybridMultilevel"/>
    <w:tmpl w:val="4E8CC21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3DF0718B"/>
    <w:multiLevelType w:val="hybridMultilevel"/>
    <w:tmpl w:val="42BEBFB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3E2B418E"/>
    <w:multiLevelType w:val="hybridMultilevel"/>
    <w:tmpl w:val="32A2E5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3E946998"/>
    <w:multiLevelType w:val="hybridMultilevel"/>
    <w:tmpl w:val="93025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3EFB6588"/>
    <w:multiLevelType w:val="hybridMultilevel"/>
    <w:tmpl w:val="16DC399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2">
    <w:nsid w:val="44330A2A"/>
    <w:multiLevelType w:val="hybridMultilevel"/>
    <w:tmpl w:val="532AC7E0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43">
    <w:nsid w:val="4636484F"/>
    <w:multiLevelType w:val="hybridMultilevel"/>
    <w:tmpl w:val="572EF7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>
    <w:nsid w:val="487B4B29"/>
    <w:multiLevelType w:val="hybridMultilevel"/>
    <w:tmpl w:val="47805BF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4913203B"/>
    <w:multiLevelType w:val="hybridMultilevel"/>
    <w:tmpl w:val="4D7010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4B4020CF"/>
    <w:multiLevelType w:val="hybridMultilevel"/>
    <w:tmpl w:val="A4E0C7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7">
    <w:nsid w:val="4BF07F34"/>
    <w:multiLevelType w:val="hybridMultilevel"/>
    <w:tmpl w:val="7C16B93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>
    <w:nsid w:val="4EF42EDE"/>
    <w:multiLevelType w:val="hybridMultilevel"/>
    <w:tmpl w:val="9516F13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9">
    <w:nsid w:val="50592B69"/>
    <w:multiLevelType w:val="hybridMultilevel"/>
    <w:tmpl w:val="4F2E063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0">
    <w:nsid w:val="51B00286"/>
    <w:multiLevelType w:val="hybridMultilevel"/>
    <w:tmpl w:val="E63886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>
    <w:nsid w:val="51F62055"/>
    <w:multiLevelType w:val="hybridMultilevel"/>
    <w:tmpl w:val="271A8C42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52">
    <w:nsid w:val="52832378"/>
    <w:multiLevelType w:val="hybridMultilevel"/>
    <w:tmpl w:val="C59C8B96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8A54289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3">
    <w:nsid w:val="53232FFF"/>
    <w:multiLevelType w:val="hybridMultilevel"/>
    <w:tmpl w:val="28907F7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4">
    <w:nsid w:val="53E00003"/>
    <w:multiLevelType w:val="hybridMultilevel"/>
    <w:tmpl w:val="4B4E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>
    <w:nsid w:val="54FD4738"/>
    <w:multiLevelType w:val="hybridMultilevel"/>
    <w:tmpl w:val="E4C26B40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>
    <w:nsid w:val="568E5DFD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57">
    <w:nsid w:val="57C97B61"/>
    <w:multiLevelType w:val="hybridMultilevel"/>
    <w:tmpl w:val="273217B0"/>
    <w:lvl w:ilvl="0" w:tplc="DEA0528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8">
    <w:nsid w:val="58894320"/>
    <w:multiLevelType w:val="hybridMultilevel"/>
    <w:tmpl w:val="F4B8EDC8"/>
    <w:lvl w:ilvl="0" w:tplc="F89E66F4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9">
    <w:nsid w:val="5B587F20"/>
    <w:multiLevelType w:val="hybridMultilevel"/>
    <w:tmpl w:val="88A2352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0">
    <w:nsid w:val="5D153676"/>
    <w:multiLevelType w:val="hybridMultilevel"/>
    <w:tmpl w:val="1D4A1DB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1">
    <w:nsid w:val="5DF07E72"/>
    <w:multiLevelType w:val="hybridMultilevel"/>
    <w:tmpl w:val="438846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>
    <w:nsid w:val="60EF062F"/>
    <w:multiLevelType w:val="hybridMultilevel"/>
    <w:tmpl w:val="2C8AF3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3">
    <w:nsid w:val="60F85230"/>
    <w:multiLevelType w:val="hybridMultilevel"/>
    <w:tmpl w:val="7A72D102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4">
    <w:nsid w:val="622036A7"/>
    <w:multiLevelType w:val="hybridMultilevel"/>
    <w:tmpl w:val="32A0959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5">
    <w:nsid w:val="64027599"/>
    <w:multiLevelType w:val="hybridMultilevel"/>
    <w:tmpl w:val="5ADC1EE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>
    <w:nsid w:val="65623F71"/>
    <w:multiLevelType w:val="hybridMultilevel"/>
    <w:tmpl w:val="12EE9D8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7">
    <w:nsid w:val="66620EE2"/>
    <w:multiLevelType w:val="hybridMultilevel"/>
    <w:tmpl w:val="F32A1D1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8">
    <w:nsid w:val="67655465"/>
    <w:multiLevelType w:val="hybridMultilevel"/>
    <w:tmpl w:val="D764B532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9">
    <w:nsid w:val="67932DB5"/>
    <w:multiLevelType w:val="hybridMultilevel"/>
    <w:tmpl w:val="43B607F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0">
    <w:nsid w:val="6C6527F6"/>
    <w:multiLevelType w:val="hybridMultilevel"/>
    <w:tmpl w:val="E1505A7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1">
    <w:nsid w:val="6EEA5E72"/>
    <w:multiLevelType w:val="hybridMultilevel"/>
    <w:tmpl w:val="1BD414B8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3C24B592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2">
    <w:nsid w:val="6EF5708B"/>
    <w:multiLevelType w:val="hybridMultilevel"/>
    <w:tmpl w:val="BD6EAD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3">
    <w:nsid w:val="6F8D3EE8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74">
    <w:nsid w:val="6FE32D68"/>
    <w:multiLevelType w:val="hybridMultilevel"/>
    <w:tmpl w:val="5198864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5">
    <w:nsid w:val="71C447C2"/>
    <w:multiLevelType w:val="hybridMultilevel"/>
    <w:tmpl w:val="49EA05E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>
    <w:nsid w:val="72D06B11"/>
    <w:multiLevelType w:val="hybridMultilevel"/>
    <w:tmpl w:val="80AA65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>
    <w:nsid w:val="72E87283"/>
    <w:multiLevelType w:val="hybridMultilevel"/>
    <w:tmpl w:val="DCF8B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8">
    <w:nsid w:val="791A2F4A"/>
    <w:multiLevelType w:val="hybridMultilevel"/>
    <w:tmpl w:val="C7105ACA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9">
    <w:nsid w:val="7B2F0428"/>
    <w:multiLevelType w:val="hybridMultilevel"/>
    <w:tmpl w:val="FD1CE40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0">
    <w:nsid w:val="7D347533"/>
    <w:multiLevelType w:val="hybridMultilevel"/>
    <w:tmpl w:val="C3C861AA"/>
    <w:lvl w:ilvl="0" w:tplc="ED8A714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1">
    <w:nsid w:val="7EB94640"/>
    <w:multiLevelType w:val="hybridMultilevel"/>
    <w:tmpl w:val="9A4037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2"/>
  </w:num>
  <w:num w:numId="2">
    <w:abstractNumId w:val="79"/>
  </w:num>
  <w:num w:numId="3">
    <w:abstractNumId w:val="34"/>
  </w:num>
  <w:num w:numId="4">
    <w:abstractNumId w:val="48"/>
  </w:num>
  <w:num w:numId="5">
    <w:abstractNumId w:val="28"/>
  </w:num>
  <w:num w:numId="6">
    <w:abstractNumId w:val="21"/>
  </w:num>
  <w:num w:numId="7">
    <w:abstractNumId w:val="54"/>
  </w:num>
  <w:num w:numId="8">
    <w:abstractNumId w:val="47"/>
  </w:num>
  <w:num w:numId="9">
    <w:abstractNumId w:val="40"/>
  </w:num>
  <w:num w:numId="10">
    <w:abstractNumId w:val="15"/>
  </w:num>
  <w:num w:numId="11">
    <w:abstractNumId w:val="77"/>
  </w:num>
  <w:num w:numId="12">
    <w:abstractNumId w:val="57"/>
  </w:num>
  <w:num w:numId="13">
    <w:abstractNumId w:val="12"/>
  </w:num>
  <w:num w:numId="14">
    <w:abstractNumId w:val="70"/>
  </w:num>
  <w:num w:numId="15">
    <w:abstractNumId w:val="41"/>
  </w:num>
  <w:num w:numId="16">
    <w:abstractNumId w:val="26"/>
  </w:num>
  <w:num w:numId="17">
    <w:abstractNumId w:val="16"/>
  </w:num>
  <w:num w:numId="18">
    <w:abstractNumId w:val="50"/>
  </w:num>
  <w:num w:numId="19">
    <w:abstractNumId w:val="63"/>
  </w:num>
  <w:num w:numId="20">
    <w:abstractNumId w:val="36"/>
  </w:num>
  <w:num w:numId="21">
    <w:abstractNumId w:val="56"/>
  </w:num>
  <w:num w:numId="22">
    <w:abstractNumId w:val="58"/>
  </w:num>
  <w:num w:numId="23">
    <w:abstractNumId w:val="52"/>
  </w:num>
  <w:num w:numId="24">
    <w:abstractNumId w:val="73"/>
  </w:num>
  <w:num w:numId="25">
    <w:abstractNumId w:val="71"/>
  </w:num>
  <w:num w:numId="26">
    <w:abstractNumId w:val="17"/>
  </w:num>
  <w:num w:numId="27">
    <w:abstractNumId w:val="81"/>
  </w:num>
  <w:num w:numId="28">
    <w:abstractNumId w:val="5"/>
  </w:num>
  <w:num w:numId="29">
    <w:abstractNumId w:val="37"/>
  </w:num>
  <w:num w:numId="30">
    <w:abstractNumId w:val="43"/>
  </w:num>
  <w:num w:numId="31">
    <w:abstractNumId w:val="46"/>
  </w:num>
  <w:num w:numId="32">
    <w:abstractNumId w:val="31"/>
  </w:num>
  <w:num w:numId="33">
    <w:abstractNumId w:val="18"/>
  </w:num>
  <w:num w:numId="34">
    <w:abstractNumId w:val="38"/>
  </w:num>
  <w:num w:numId="35">
    <w:abstractNumId w:val="64"/>
  </w:num>
  <w:num w:numId="36">
    <w:abstractNumId w:val="11"/>
  </w:num>
  <w:num w:numId="37">
    <w:abstractNumId w:val="62"/>
  </w:num>
  <w:num w:numId="38">
    <w:abstractNumId w:val="1"/>
  </w:num>
  <w:num w:numId="39">
    <w:abstractNumId w:val="67"/>
  </w:num>
  <w:num w:numId="40">
    <w:abstractNumId w:val="13"/>
  </w:num>
  <w:num w:numId="41">
    <w:abstractNumId w:val="80"/>
  </w:num>
  <w:num w:numId="42">
    <w:abstractNumId w:val="49"/>
  </w:num>
  <w:num w:numId="43">
    <w:abstractNumId w:val="59"/>
  </w:num>
  <w:num w:numId="44">
    <w:abstractNumId w:val="75"/>
  </w:num>
  <w:num w:numId="45">
    <w:abstractNumId w:val="9"/>
  </w:num>
  <w:num w:numId="46">
    <w:abstractNumId w:val="65"/>
  </w:num>
  <w:num w:numId="47">
    <w:abstractNumId w:val="0"/>
  </w:num>
  <w:num w:numId="48">
    <w:abstractNumId w:val="61"/>
  </w:num>
  <w:num w:numId="49">
    <w:abstractNumId w:val="20"/>
  </w:num>
  <w:num w:numId="50">
    <w:abstractNumId w:val="23"/>
  </w:num>
  <w:num w:numId="51">
    <w:abstractNumId w:val="22"/>
  </w:num>
  <w:num w:numId="52">
    <w:abstractNumId w:val="8"/>
  </w:num>
  <w:num w:numId="53">
    <w:abstractNumId w:val="14"/>
  </w:num>
  <w:num w:numId="54">
    <w:abstractNumId w:val="66"/>
  </w:num>
  <w:num w:numId="55">
    <w:abstractNumId w:val="53"/>
  </w:num>
  <w:num w:numId="56">
    <w:abstractNumId w:val="4"/>
  </w:num>
  <w:num w:numId="57">
    <w:abstractNumId w:val="10"/>
  </w:num>
  <w:num w:numId="58">
    <w:abstractNumId w:val="29"/>
  </w:num>
  <w:num w:numId="59">
    <w:abstractNumId w:val="44"/>
  </w:num>
  <w:num w:numId="60">
    <w:abstractNumId w:val="51"/>
  </w:num>
  <w:num w:numId="61">
    <w:abstractNumId w:val="25"/>
  </w:num>
  <w:num w:numId="62">
    <w:abstractNumId w:val="42"/>
  </w:num>
  <w:num w:numId="63">
    <w:abstractNumId w:val="24"/>
  </w:num>
  <w:num w:numId="64">
    <w:abstractNumId w:val="60"/>
  </w:num>
  <w:num w:numId="65">
    <w:abstractNumId w:val="69"/>
  </w:num>
  <w:num w:numId="66">
    <w:abstractNumId w:val="45"/>
  </w:num>
  <w:num w:numId="67">
    <w:abstractNumId w:val="2"/>
  </w:num>
  <w:num w:numId="68">
    <w:abstractNumId w:val="6"/>
  </w:num>
  <w:num w:numId="69">
    <w:abstractNumId w:val="74"/>
  </w:num>
  <w:num w:numId="70">
    <w:abstractNumId w:val="27"/>
  </w:num>
  <w:num w:numId="71">
    <w:abstractNumId w:val="55"/>
  </w:num>
  <w:num w:numId="72">
    <w:abstractNumId w:val="39"/>
  </w:num>
  <w:num w:numId="73">
    <w:abstractNumId w:val="19"/>
  </w:num>
  <w:num w:numId="74">
    <w:abstractNumId w:val="78"/>
  </w:num>
  <w:num w:numId="75">
    <w:abstractNumId w:val="68"/>
  </w:num>
  <w:num w:numId="76">
    <w:abstractNumId w:val="3"/>
  </w:num>
  <w:num w:numId="77">
    <w:abstractNumId w:val="33"/>
  </w:num>
  <w:num w:numId="78">
    <w:abstractNumId w:val="76"/>
  </w:num>
  <w:num w:numId="79">
    <w:abstractNumId w:val="72"/>
  </w:num>
  <w:num w:numId="80">
    <w:abstractNumId w:val="35"/>
  </w:num>
  <w:num w:numId="81">
    <w:abstractNumId w:val="30"/>
  </w:num>
  <w:num w:numId="82">
    <w:abstractNumId w:val="7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42E1"/>
    <w:rsid w:val="00002273"/>
    <w:rsid w:val="0000264D"/>
    <w:rsid w:val="000106F8"/>
    <w:rsid w:val="000108EF"/>
    <w:rsid w:val="0001319D"/>
    <w:rsid w:val="0001458E"/>
    <w:rsid w:val="00015B7E"/>
    <w:rsid w:val="00015B91"/>
    <w:rsid w:val="00015CA2"/>
    <w:rsid w:val="00016015"/>
    <w:rsid w:val="0001646C"/>
    <w:rsid w:val="00017665"/>
    <w:rsid w:val="00017BB0"/>
    <w:rsid w:val="00020930"/>
    <w:rsid w:val="00021C48"/>
    <w:rsid w:val="00022203"/>
    <w:rsid w:val="00022271"/>
    <w:rsid w:val="000226CA"/>
    <w:rsid w:val="000230FD"/>
    <w:rsid w:val="000240F0"/>
    <w:rsid w:val="00024515"/>
    <w:rsid w:val="0002476C"/>
    <w:rsid w:val="00025960"/>
    <w:rsid w:val="000315C9"/>
    <w:rsid w:val="00033450"/>
    <w:rsid w:val="00035F50"/>
    <w:rsid w:val="000375B8"/>
    <w:rsid w:val="00037DA8"/>
    <w:rsid w:val="00041081"/>
    <w:rsid w:val="000436DC"/>
    <w:rsid w:val="00043F75"/>
    <w:rsid w:val="0004423C"/>
    <w:rsid w:val="00045A5A"/>
    <w:rsid w:val="00045E42"/>
    <w:rsid w:val="00045FDF"/>
    <w:rsid w:val="000530DF"/>
    <w:rsid w:val="000544D0"/>
    <w:rsid w:val="00055DA0"/>
    <w:rsid w:val="0005623C"/>
    <w:rsid w:val="000573E5"/>
    <w:rsid w:val="00060FAB"/>
    <w:rsid w:val="00062F50"/>
    <w:rsid w:val="000633B9"/>
    <w:rsid w:val="000650AE"/>
    <w:rsid w:val="00066C82"/>
    <w:rsid w:val="00067929"/>
    <w:rsid w:val="00070F75"/>
    <w:rsid w:val="00070F96"/>
    <w:rsid w:val="000730A8"/>
    <w:rsid w:val="00073172"/>
    <w:rsid w:val="00074BF4"/>
    <w:rsid w:val="0007600C"/>
    <w:rsid w:val="0007638E"/>
    <w:rsid w:val="00080B9F"/>
    <w:rsid w:val="00080D44"/>
    <w:rsid w:val="00081057"/>
    <w:rsid w:val="00081558"/>
    <w:rsid w:val="00082062"/>
    <w:rsid w:val="000847A3"/>
    <w:rsid w:val="00085254"/>
    <w:rsid w:val="0008627E"/>
    <w:rsid w:val="0008747B"/>
    <w:rsid w:val="000909D8"/>
    <w:rsid w:val="00092F29"/>
    <w:rsid w:val="000954C7"/>
    <w:rsid w:val="00096940"/>
    <w:rsid w:val="00097BAC"/>
    <w:rsid w:val="000A01D4"/>
    <w:rsid w:val="000A09B6"/>
    <w:rsid w:val="000A1A26"/>
    <w:rsid w:val="000A2818"/>
    <w:rsid w:val="000A2FEF"/>
    <w:rsid w:val="000A3140"/>
    <w:rsid w:val="000A324E"/>
    <w:rsid w:val="000A48FD"/>
    <w:rsid w:val="000A4F9F"/>
    <w:rsid w:val="000A536D"/>
    <w:rsid w:val="000A63A7"/>
    <w:rsid w:val="000A67B4"/>
    <w:rsid w:val="000A7096"/>
    <w:rsid w:val="000B0054"/>
    <w:rsid w:val="000B138F"/>
    <w:rsid w:val="000B160C"/>
    <w:rsid w:val="000B496E"/>
    <w:rsid w:val="000B4BA4"/>
    <w:rsid w:val="000B7D85"/>
    <w:rsid w:val="000C0145"/>
    <w:rsid w:val="000C0C3E"/>
    <w:rsid w:val="000C144A"/>
    <w:rsid w:val="000C69C4"/>
    <w:rsid w:val="000D0081"/>
    <w:rsid w:val="000D0535"/>
    <w:rsid w:val="000D17B0"/>
    <w:rsid w:val="000D4476"/>
    <w:rsid w:val="000D4E83"/>
    <w:rsid w:val="000D6492"/>
    <w:rsid w:val="000D7DC4"/>
    <w:rsid w:val="000E30AC"/>
    <w:rsid w:val="000F1C27"/>
    <w:rsid w:val="000F1D46"/>
    <w:rsid w:val="000F1E25"/>
    <w:rsid w:val="000F4029"/>
    <w:rsid w:val="00100404"/>
    <w:rsid w:val="00100D30"/>
    <w:rsid w:val="00101036"/>
    <w:rsid w:val="00101499"/>
    <w:rsid w:val="001033C8"/>
    <w:rsid w:val="00103C63"/>
    <w:rsid w:val="0010422E"/>
    <w:rsid w:val="00104F19"/>
    <w:rsid w:val="001065B3"/>
    <w:rsid w:val="00110D7E"/>
    <w:rsid w:val="00114861"/>
    <w:rsid w:val="00116850"/>
    <w:rsid w:val="00117745"/>
    <w:rsid w:val="00121F87"/>
    <w:rsid w:val="0012452E"/>
    <w:rsid w:val="00125907"/>
    <w:rsid w:val="001325E4"/>
    <w:rsid w:val="00133126"/>
    <w:rsid w:val="00134EBF"/>
    <w:rsid w:val="00134ED2"/>
    <w:rsid w:val="00135347"/>
    <w:rsid w:val="001364FE"/>
    <w:rsid w:val="00137C97"/>
    <w:rsid w:val="00141AD2"/>
    <w:rsid w:val="001422D7"/>
    <w:rsid w:val="00145AE0"/>
    <w:rsid w:val="00145AF8"/>
    <w:rsid w:val="001468FC"/>
    <w:rsid w:val="00146A4C"/>
    <w:rsid w:val="001500AF"/>
    <w:rsid w:val="0015246D"/>
    <w:rsid w:val="00154419"/>
    <w:rsid w:val="00155953"/>
    <w:rsid w:val="001568E6"/>
    <w:rsid w:val="0016138A"/>
    <w:rsid w:val="001630C8"/>
    <w:rsid w:val="001641DF"/>
    <w:rsid w:val="00170860"/>
    <w:rsid w:val="00173DED"/>
    <w:rsid w:val="00174163"/>
    <w:rsid w:val="001750B0"/>
    <w:rsid w:val="001755BF"/>
    <w:rsid w:val="0017610B"/>
    <w:rsid w:val="00180193"/>
    <w:rsid w:val="00181C67"/>
    <w:rsid w:val="00182243"/>
    <w:rsid w:val="001856DE"/>
    <w:rsid w:val="001858E5"/>
    <w:rsid w:val="00187D9A"/>
    <w:rsid w:val="00190154"/>
    <w:rsid w:val="00192743"/>
    <w:rsid w:val="00192B58"/>
    <w:rsid w:val="001943BF"/>
    <w:rsid w:val="00194814"/>
    <w:rsid w:val="0019784D"/>
    <w:rsid w:val="00197D43"/>
    <w:rsid w:val="001A21E0"/>
    <w:rsid w:val="001A3264"/>
    <w:rsid w:val="001A32C4"/>
    <w:rsid w:val="001A33B6"/>
    <w:rsid w:val="001A4B3A"/>
    <w:rsid w:val="001A4C84"/>
    <w:rsid w:val="001B0F4B"/>
    <w:rsid w:val="001B144A"/>
    <w:rsid w:val="001B25CB"/>
    <w:rsid w:val="001B2BE0"/>
    <w:rsid w:val="001B396B"/>
    <w:rsid w:val="001B4A43"/>
    <w:rsid w:val="001B4FA5"/>
    <w:rsid w:val="001B5914"/>
    <w:rsid w:val="001B766F"/>
    <w:rsid w:val="001C1626"/>
    <w:rsid w:val="001C373B"/>
    <w:rsid w:val="001C3B3E"/>
    <w:rsid w:val="001C40AA"/>
    <w:rsid w:val="001C4123"/>
    <w:rsid w:val="001C438A"/>
    <w:rsid w:val="001C44FB"/>
    <w:rsid w:val="001C65B6"/>
    <w:rsid w:val="001C711F"/>
    <w:rsid w:val="001D0400"/>
    <w:rsid w:val="001D1067"/>
    <w:rsid w:val="001D15A3"/>
    <w:rsid w:val="001D30F2"/>
    <w:rsid w:val="001D33DD"/>
    <w:rsid w:val="001D3953"/>
    <w:rsid w:val="001D424B"/>
    <w:rsid w:val="001D42EC"/>
    <w:rsid w:val="001D584C"/>
    <w:rsid w:val="001D6AAA"/>
    <w:rsid w:val="001D78AB"/>
    <w:rsid w:val="001E301C"/>
    <w:rsid w:val="001E3D4F"/>
    <w:rsid w:val="001F0CE7"/>
    <w:rsid w:val="001F1AD8"/>
    <w:rsid w:val="001F1B0C"/>
    <w:rsid w:val="001F1B7E"/>
    <w:rsid w:val="001F2288"/>
    <w:rsid w:val="001F3061"/>
    <w:rsid w:val="001F64E2"/>
    <w:rsid w:val="001F6857"/>
    <w:rsid w:val="002048DD"/>
    <w:rsid w:val="0020737A"/>
    <w:rsid w:val="002077EF"/>
    <w:rsid w:val="00212A9A"/>
    <w:rsid w:val="002136FE"/>
    <w:rsid w:val="00214157"/>
    <w:rsid w:val="00214ABB"/>
    <w:rsid w:val="002153DF"/>
    <w:rsid w:val="002171DB"/>
    <w:rsid w:val="002172B2"/>
    <w:rsid w:val="002205B5"/>
    <w:rsid w:val="00221EA3"/>
    <w:rsid w:val="0022264C"/>
    <w:rsid w:val="00222CD4"/>
    <w:rsid w:val="00225CE0"/>
    <w:rsid w:val="00226239"/>
    <w:rsid w:val="00226DC5"/>
    <w:rsid w:val="0023420D"/>
    <w:rsid w:val="002349F4"/>
    <w:rsid w:val="00235901"/>
    <w:rsid w:val="00236668"/>
    <w:rsid w:val="00237009"/>
    <w:rsid w:val="00242A25"/>
    <w:rsid w:val="00242FB0"/>
    <w:rsid w:val="0024322A"/>
    <w:rsid w:val="0024364C"/>
    <w:rsid w:val="002444F3"/>
    <w:rsid w:val="00244B64"/>
    <w:rsid w:val="00245E16"/>
    <w:rsid w:val="0024748B"/>
    <w:rsid w:val="002516E3"/>
    <w:rsid w:val="00253254"/>
    <w:rsid w:val="00253974"/>
    <w:rsid w:val="00253A8B"/>
    <w:rsid w:val="00253B30"/>
    <w:rsid w:val="0025565F"/>
    <w:rsid w:val="00260063"/>
    <w:rsid w:val="002606CB"/>
    <w:rsid w:val="00260DB1"/>
    <w:rsid w:val="002614DC"/>
    <w:rsid w:val="00261EFD"/>
    <w:rsid w:val="0026241A"/>
    <w:rsid w:val="00262C3D"/>
    <w:rsid w:val="002637E3"/>
    <w:rsid w:val="00263F4F"/>
    <w:rsid w:val="00264F5E"/>
    <w:rsid w:val="0026641A"/>
    <w:rsid w:val="002669E5"/>
    <w:rsid w:val="00266AE7"/>
    <w:rsid w:val="002727E2"/>
    <w:rsid w:val="00274B97"/>
    <w:rsid w:val="002750A7"/>
    <w:rsid w:val="00275315"/>
    <w:rsid w:val="00275BAA"/>
    <w:rsid w:val="00276663"/>
    <w:rsid w:val="00277000"/>
    <w:rsid w:val="00277AE5"/>
    <w:rsid w:val="002821F8"/>
    <w:rsid w:val="00282C6B"/>
    <w:rsid w:val="00282DC8"/>
    <w:rsid w:val="002858D5"/>
    <w:rsid w:val="002907F2"/>
    <w:rsid w:val="002908FC"/>
    <w:rsid w:val="00291A04"/>
    <w:rsid w:val="002929BF"/>
    <w:rsid w:val="00293676"/>
    <w:rsid w:val="002936E3"/>
    <w:rsid w:val="00294BC2"/>
    <w:rsid w:val="0029552E"/>
    <w:rsid w:val="002A164C"/>
    <w:rsid w:val="002A2A8C"/>
    <w:rsid w:val="002A3101"/>
    <w:rsid w:val="002A398C"/>
    <w:rsid w:val="002A4CF2"/>
    <w:rsid w:val="002A5EFF"/>
    <w:rsid w:val="002A6F12"/>
    <w:rsid w:val="002A723D"/>
    <w:rsid w:val="002A778A"/>
    <w:rsid w:val="002B2231"/>
    <w:rsid w:val="002B27BF"/>
    <w:rsid w:val="002B2AEE"/>
    <w:rsid w:val="002B3211"/>
    <w:rsid w:val="002B621B"/>
    <w:rsid w:val="002B6E73"/>
    <w:rsid w:val="002C4062"/>
    <w:rsid w:val="002C413C"/>
    <w:rsid w:val="002C49E0"/>
    <w:rsid w:val="002C6999"/>
    <w:rsid w:val="002C7230"/>
    <w:rsid w:val="002D03AF"/>
    <w:rsid w:val="002D0590"/>
    <w:rsid w:val="002D10CA"/>
    <w:rsid w:val="002D23F7"/>
    <w:rsid w:val="002D2E18"/>
    <w:rsid w:val="002D68A1"/>
    <w:rsid w:val="002D7D08"/>
    <w:rsid w:val="002D7FBF"/>
    <w:rsid w:val="002E09FD"/>
    <w:rsid w:val="002E29F2"/>
    <w:rsid w:val="002E6983"/>
    <w:rsid w:val="002E6DD6"/>
    <w:rsid w:val="002F03FF"/>
    <w:rsid w:val="002F08CA"/>
    <w:rsid w:val="002F1B63"/>
    <w:rsid w:val="002F2B21"/>
    <w:rsid w:val="002F4174"/>
    <w:rsid w:val="002F490B"/>
    <w:rsid w:val="002F7356"/>
    <w:rsid w:val="003018BA"/>
    <w:rsid w:val="00302454"/>
    <w:rsid w:val="0030462D"/>
    <w:rsid w:val="0030610B"/>
    <w:rsid w:val="0030767E"/>
    <w:rsid w:val="00310A75"/>
    <w:rsid w:val="00312918"/>
    <w:rsid w:val="00314ABF"/>
    <w:rsid w:val="003212D5"/>
    <w:rsid w:val="003216A8"/>
    <w:rsid w:val="00322010"/>
    <w:rsid w:val="0032298D"/>
    <w:rsid w:val="00324901"/>
    <w:rsid w:val="00324CCC"/>
    <w:rsid w:val="00325F2E"/>
    <w:rsid w:val="00326FBB"/>
    <w:rsid w:val="00336838"/>
    <w:rsid w:val="00336D45"/>
    <w:rsid w:val="00337152"/>
    <w:rsid w:val="00337F93"/>
    <w:rsid w:val="00341661"/>
    <w:rsid w:val="00341E1A"/>
    <w:rsid w:val="00343829"/>
    <w:rsid w:val="00344DF4"/>
    <w:rsid w:val="003460F0"/>
    <w:rsid w:val="00346904"/>
    <w:rsid w:val="00347185"/>
    <w:rsid w:val="003472B0"/>
    <w:rsid w:val="00347E56"/>
    <w:rsid w:val="0035053B"/>
    <w:rsid w:val="0035334E"/>
    <w:rsid w:val="0035367E"/>
    <w:rsid w:val="003543C8"/>
    <w:rsid w:val="00354BF0"/>
    <w:rsid w:val="0035533F"/>
    <w:rsid w:val="00355BA9"/>
    <w:rsid w:val="003562FA"/>
    <w:rsid w:val="00356522"/>
    <w:rsid w:val="00356526"/>
    <w:rsid w:val="0035759D"/>
    <w:rsid w:val="003603A7"/>
    <w:rsid w:val="0036054B"/>
    <w:rsid w:val="0036074D"/>
    <w:rsid w:val="00364AC9"/>
    <w:rsid w:val="00364DC4"/>
    <w:rsid w:val="00364E78"/>
    <w:rsid w:val="003661B4"/>
    <w:rsid w:val="00366566"/>
    <w:rsid w:val="00370CF2"/>
    <w:rsid w:val="003725DF"/>
    <w:rsid w:val="00375136"/>
    <w:rsid w:val="00375CF4"/>
    <w:rsid w:val="003760AB"/>
    <w:rsid w:val="00377346"/>
    <w:rsid w:val="0037744A"/>
    <w:rsid w:val="00380244"/>
    <w:rsid w:val="00380A0B"/>
    <w:rsid w:val="003829BF"/>
    <w:rsid w:val="003861E7"/>
    <w:rsid w:val="0038636F"/>
    <w:rsid w:val="0038702B"/>
    <w:rsid w:val="00391814"/>
    <w:rsid w:val="003923DE"/>
    <w:rsid w:val="00394616"/>
    <w:rsid w:val="00395CDA"/>
    <w:rsid w:val="00396CF2"/>
    <w:rsid w:val="00397465"/>
    <w:rsid w:val="003A0353"/>
    <w:rsid w:val="003A2192"/>
    <w:rsid w:val="003A3512"/>
    <w:rsid w:val="003A49B7"/>
    <w:rsid w:val="003A5656"/>
    <w:rsid w:val="003B1318"/>
    <w:rsid w:val="003B2A67"/>
    <w:rsid w:val="003B3202"/>
    <w:rsid w:val="003B4F92"/>
    <w:rsid w:val="003B587B"/>
    <w:rsid w:val="003B654C"/>
    <w:rsid w:val="003C07C0"/>
    <w:rsid w:val="003C139E"/>
    <w:rsid w:val="003C25D3"/>
    <w:rsid w:val="003C6E27"/>
    <w:rsid w:val="003D3682"/>
    <w:rsid w:val="003D37E0"/>
    <w:rsid w:val="003D51D6"/>
    <w:rsid w:val="003D6C35"/>
    <w:rsid w:val="003D7F39"/>
    <w:rsid w:val="003E2162"/>
    <w:rsid w:val="003E232D"/>
    <w:rsid w:val="003E24C4"/>
    <w:rsid w:val="003E2587"/>
    <w:rsid w:val="003E4976"/>
    <w:rsid w:val="003E6334"/>
    <w:rsid w:val="003E77C5"/>
    <w:rsid w:val="003E7AAF"/>
    <w:rsid w:val="003F0155"/>
    <w:rsid w:val="003F1AA4"/>
    <w:rsid w:val="003F4890"/>
    <w:rsid w:val="003F7B8C"/>
    <w:rsid w:val="004015C9"/>
    <w:rsid w:val="0040290D"/>
    <w:rsid w:val="00404E1F"/>
    <w:rsid w:val="004063E8"/>
    <w:rsid w:val="004074EF"/>
    <w:rsid w:val="00407D3F"/>
    <w:rsid w:val="00411E28"/>
    <w:rsid w:val="00412307"/>
    <w:rsid w:val="00413843"/>
    <w:rsid w:val="0041424E"/>
    <w:rsid w:val="0041655E"/>
    <w:rsid w:val="00416FBB"/>
    <w:rsid w:val="00417432"/>
    <w:rsid w:val="0042007C"/>
    <w:rsid w:val="00420819"/>
    <w:rsid w:val="00421B79"/>
    <w:rsid w:val="00422E93"/>
    <w:rsid w:val="0042557A"/>
    <w:rsid w:val="004273F6"/>
    <w:rsid w:val="00427F03"/>
    <w:rsid w:val="004309A4"/>
    <w:rsid w:val="004337EB"/>
    <w:rsid w:val="00433E3F"/>
    <w:rsid w:val="004349B9"/>
    <w:rsid w:val="00435101"/>
    <w:rsid w:val="00436808"/>
    <w:rsid w:val="00437E40"/>
    <w:rsid w:val="00437EAB"/>
    <w:rsid w:val="0044048D"/>
    <w:rsid w:val="00441267"/>
    <w:rsid w:val="00442040"/>
    <w:rsid w:val="00443506"/>
    <w:rsid w:val="00445BF9"/>
    <w:rsid w:val="00445F7F"/>
    <w:rsid w:val="00447599"/>
    <w:rsid w:val="00447964"/>
    <w:rsid w:val="00450415"/>
    <w:rsid w:val="00452E8F"/>
    <w:rsid w:val="00453085"/>
    <w:rsid w:val="00454E93"/>
    <w:rsid w:val="00456E3E"/>
    <w:rsid w:val="004574F5"/>
    <w:rsid w:val="004631AB"/>
    <w:rsid w:val="00463C1A"/>
    <w:rsid w:val="0046494F"/>
    <w:rsid w:val="00465116"/>
    <w:rsid w:val="00465528"/>
    <w:rsid w:val="00466B85"/>
    <w:rsid w:val="00470E34"/>
    <w:rsid w:val="004730FD"/>
    <w:rsid w:val="0047395E"/>
    <w:rsid w:val="0047646F"/>
    <w:rsid w:val="00480523"/>
    <w:rsid w:val="004818D9"/>
    <w:rsid w:val="00482D24"/>
    <w:rsid w:val="00485262"/>
    <w:rsid w:val="00486162"/>
    <w:rsid w:val="0048672F"/>
    <w:rsid w:val="004870C6"/>
    <w:rsid w:val="00490548"/>
    <w:rsid w:val="00491CE3"/>
    <w:rsid w:val="0049373C"/>
    <w:rsid w:val="0049564D"/>
    <w:rsid w:val="004956A1"/>
    <w:rsid w:val="00495D5F"/>
    <w:rsid w:val="00496EFB"/>
    <w:rsid w:val="00497CAE"/>
    <w:rsid w:val="004A0F71"/>
    <w:rsid w:val="004A1A29"/>
    <w:rsid w:val="004A2B09"/>
    <w:rsid w:val="004A67E8"/>
    <w:rsid w:val="004A6DC4"/>
    <w:rsid w:val="004A7517"/>
    <w:rsid w:val="004B05B6"/>
    <w:rsid w:val="004B34D5"/>
    <w:rsid w:val="004B4529"/>
    <w:rsid w:val="004B62ED"/>
    <w:rsid w:val="004B7C6C"/>
    <w:rsid w:val="004B7D8E"/>
    <w:rsid w:val="004C071C"/>
    <w:rsid w:val="004C19FC"/>
    <w:rsid w:val="004C2A82"/>
    <w:rsid w:val="004C3402"/>
    <w:rsid w:val="004C4368"/>
    <w:rsid w:val="004C4C20"/>
    <w:rsid w:val="004D03E5"/>
    <w:rsid w:val="004D083C"/>
    <w:rsid w:val="004D0A29"/>
    <w:rsid w:val="004D0DED"/>
    <w:rsid w:val="004D2089"/>
    <w:rsid w:val="004D2C38"/>
    <w:rsid w:val="004D3F56"/>
    <w:rsid w:val="004D4A0F"/>
    <w:rsid w:val="004D5DD8"/>
    <w:rsid w:val="004E19B7"/>
    <w:rsid w:val="004E228A"/>
    <w:rsid w:val="004F10D4"/>
    <w:rsid w:val="004F18F6"/>
    <w:rsid w:val="004F3709"/>
    <w:rsid w:val="004F7318"/>
    <w:rsid w:val="004F7CC4"/>
    <w:rsid w:val="00501296"/>
    <w:rsid w:val="00505A35"/>
    <w:rsid w:val="00506062"/>
    <w:rsid w:val="005062F4"/>
    <w:rsid w:val="00506CF5"/>
    <w:rsid w:val="005073DA"/>
    <w:rsid w:val="00513F7F"/>
    <w:rsid w:val="00516EF9"/>
    <w:rsid w:val="00517017"/>
    <w:rsid w:val="005203C3"/>
    <w:rsid w:val="00522E89"/>
    <w:rsid w:val="00523B2F"/>
    <w:rsid w:val="00526895"/>
    <w:rsid w:val="005301E9"/>
    <w:rsid w:val="0053167B"/>
    <w:rsid w:val="00532395"/>
    <w:rsid w:val="005327AB"/>
    <w:rsid w:val="005344B1"/>
    <w:rsid w:val="005347ED"/>
    <w:rsid w:val="00534C7C"/>
    <w:rsid w:val="005351B7"/>
    <w:rsid w:val="0053563D"/>
    <w:rsid w:val="00535746"/>
    <w:rsid w:val="005359CA"/>
    <w:rsid w:val="00536886"/>
    <w:rsid w:val="00536F0E"/>
    <w:rsid w:val="00537BDE"/>
    <w:rsid w:val="00544829"/>
    <w:rsid w:val="00544BC4"/>
    <w:rsid w:val="00544DD4"/>
    <w:rsid w:val="00546380"/>
    <w:rsid w:val="005476A8"/>
    <w:rsid w:val="00551838"/>
    <w:rsid w:val="0055274E"/>
    <w:rsid w:val="005527BD"/>
    <w:rsid w:val="005529F9"/>
    <w:rsid w:val="0055397B"/>
    <w:rsid w:val="00553F37"/>
    <w:rsid w:val="00555846"/>
    <w:rsid w:val="00555E97"/>
    <w:rsid w:val="00556A5B"/>
    <w:rsid w:val="00556AE4"/>
    <w:rsid w:val="0056144F"/>
    <w:rsid w:val="00561F1F"/>
    <w:rsid w:val="00570223"/>
    <w:rsid w:val="0057273E"/>
    <w:rsid w:val="00572E5D"/>
    <w:rsid w:val="00573AF7"/>
    <w:rsid w:val="00574C9C"/>
    <w:rsid w:val="00575719"/>
    <w:rsid w:val="00575EE2"/>
    <w:rsid w:val="00576D42"/>
    <w:rsid w:val="00577E11"/>
    <w:rsid w:val="005821A2"/>
    <w:rsid w:val="005821AD"/>
    <w:rsid w:val="00582875"/>
    <w:rsid w:val="00582D67"/>
    <w:rsid w:val="00585F76"/>
    <w:rsid w:val="005902E8"/>
    <w:rsid w:val="005911EB"/>
    <w:rsid w:val="00591D63"/>
    <w:rsid w:val="005928A9"/>
    <w:rsid w:val="00592E84"/>
    <w:rsid w:val="00593964"/>
    <w:rsid w:val="00597342"/>
    <w:rsid w:val="005A123C"/>
    <w:rsid w:val="005A1B35"/>
    <w:rsid w:val="005A210C"/>
    <w:rsid w:val="005A2381"/>
    <w:rsid w:val="005A30EF"/>
    <w:rsid w:val="005A355A"/>
    <w:rsid w:val="005A49A9"/>
    <w:rsid w:val="005A61A0"/>
    <w:rsid w:val="005A7155"/>
    <w:rsid w:val="005A7B14"/>
    <w:rsid w:val="005B11DC"/>
    <w:rsid w:val="005B1D67"/>
    <w:rsid w:val="005B2DAB"/>
    <w:rsid w:val="005B3539"/>
    <w:rsid w:val="005B3D63"/>
    <w:rsid w:val="005B42EB"/>
    <w:rsid w:val="005B6FC9"/>
    <w:rsid w:val="005C26EF"/>
    <w:rsid w:val="005C3838"/>
    <w:rsid w:val="005C5262"/>
    <w:rsid w:val="005C645E"/>
    <w:rsid w:val="005C6936"/>
    <w:rsid w:val="005D0675"/>
    <w:rsid w:val="005D1FEF"/>
    <w:rsid w:val="005D23B6"/>
    <w:rsid w:val="005D2BE8"/>
    <w:rsid w:val="005D37C4"/>
    <w:rsid w:val="005D3B70"/>
    <w:rsid w:val="005D62DA"/>
    <w:rsid w:val="005E056A"/>
    <w:rsid w:val="005E0FD7"/>
    <w:rsid w:val="005E2531"/>
    <w:rsid w:val="005E3721"/>
    <w:rsid w:val="005E4CD6"/>
    <w:rsid w:val="005E5F33"/>
    <w:rsid w:val="005E7235"/>
    <w:rsid w:val="005E79A9"/>
    <w:rsid w:val="005E79FB"/>
    <w:rsid w:val="005F179C"/>
    <w:rsid w:val="005F46E2"/>
    <w:rsid w:val="005F5283"/>
    <w:rsid w:val="005F5480"/>
    <w:rsid w:val="005F6C4A"/>
    <w:rsid w:val="00600D64"/>
    <w:rsid w:val="00603B50"/>
    <w:rsid w:val="006056AC"/>
    <w:rsid w:val="0060793F"/>
    <w:rsid w:val="00610184"/>
    <w:rsid w:val="006140C8"/>
    <w:rsid w:val="006147BB"/>
    <w:rsid w:val="00614946"/>
    <w:rsid w:val="0061522D"/>
    <w:rsid w:val="006174A7"/>
    <w:rsid w:val="006178D8"/>
    <w:rsid w:val="006178EE"/>
    <w:rsid w:val="00617D6F"/>
    <w:rsid w:val="00624272"/>
    <w:rsid w:val="0062472B"/>
    <w:rsid w:val="006264E4"/>
    <w:rsid w:val="006270D3"/>
    <w:rsid w:val="0063254A"/>
    <w:rsid w:val="00632AE2"/>
    <w:rsid w:val="00632F74"/>
    <w:rsid w:val="0063365A"/>
    <w:rsid w:val="00634A07"/>
    <w:rsid w:val="006364F9"/>
    <w:rsid w:val="00637803"/>
    <w:rsid w:val="00637E3B"/>
    <w:rsid w:val="006405A5"/>
    <w:rsid w:val="0064563F"/>
    <w:rsid w:val="006462BC"/>
    <w:rsid w:val="00646CB9"/>
    <w:rsid w:val="00650FBD"/>
    <w:rsid w:val="00652E8F"/>
    <w:rsid w:val="00654C2C"/>
    <w:rsid w:val="00655F64"/>
    <w:rsid w:val="00656068"/>
    <w:rsid w:val="0066094E"/>
    <w:rsid w:val="006618B2"/>
    <w:rsid w:val="00662E77"/>
    <w:rsid w:val="00672464"/>
    <w:rsid w:val="00674338"/>
    <w:rsid w:val="006762E9"/>
    <w:rsid w:val="006771D6"/>
    <w:rsid w:val="00677240"/>
    <w:rsid w:val="006776B7"/>
    <w:rsid w:val="00680404"/>
    <w:rsid w:val="00681EFA"/>
    <w:rsid w:val="00684F06"/>
    <w:rsid w:val="00686EE0"/>
    <w:rsid w:val="0068704A"/>
    <w:rsid w:val="00687BED"/>
    <w:rsid w:val="00690F5E"/>
    <w:rsid w:val="00691AF1"/>
    <w:rsid w:val="00692759"/>
    <w:rsid w:val="00692FDE"/>
    <w:rsid w:val="00695636"/>
    <w:rsid w:val="00695F04"/>
    <w:rsid w:val="0069621E"/>
    <w:rsid w:val="0069642C"/>
    <w:rsid w:val="006A000C"/>
    <w:rsid w:val="006A093F"/>
    <w:rsid w:val="006A1156"/>
    <w:rsid w:val="006A43B3"/>
    <w:rsid w:val="006A62B4"/>
    <w:rsid w:val="006A7F90"/>
    <w:rsid w:val="006B0677"/>
    <w:rsid w:val="006B17B4"/>
    <w:rsid w:val="006B1AC6"/>
    <w:rsid w:val="006B34D9"/>
    <w:rsid w:val="006B3CC2"/>
    <w:rsid w:val="006B5CC9"/>
    <w:rsid w:val="006B5F5F"/>
    <w:rsid w:val="006B7865"/>
    <w:rsid w:val="006B7A8A"/>
    <w:rsid w:val="006C13EA"/>
    <w:rsid w:val="006C234B"/>
    <w:rsid w:val="006C250E"/>
    <w:rsid w:val="006C3291"/>
    <w:rsid w:val="006C3315"/>
    <w:rsid w:val="006C3987"/>
    <w:rsid w:val="006C51C2"/>
    <w:rsid w:val="006C5C52"/>
    <w:rsid w:val="006D17F6"/>
    <w:rsid w:val="006D2173"/>
    <w:rsid w:val="006D21A0"/>
    <w:rsid w:val="006D30B5"/>
    <w:rsid w:val="006D5E57"/>
    <w:rsid w:val="006D7608"/>
    <w:rsid w:val="006D78C0"/>
    <w:rsid w:val="006E139F"/>
    <w:rsid w:val="006E1A7E"/>
    <w:rsid w:val="006E619C"/>
    <w:rsid w:val="006E77BE"/>
    <w:rsid w:val="006E78BC"/>
    <w:rsid w:val="006F37D5"/>
    <w:rsid w:val="006F3846"/>
    <w:rsid w:val="006F442B"/>
    <w:rsid w:val="006F5B3E"/>
    <w:rsid w:val="006F7059"/>
    <w:rsid w:val="006F750D"/>
    <w:rsid w:val="00705BFD"/>
    <w:rsid w:val="0070795C"/>
    <w:rsid w:val="00707A7D"/>
    <w:rsid w:val="00710176"/>
    <w:rsid w:val="0071081F"/>
    <w:rsid w:val="007128FD"/>
    <w:rsid w:val="0071612F"/>
    <w:rsid w:val="00723B7A"/>
    <w:rsid w:val="007259DB"/>
    <w:rsid w:val="007264F9"/>
    <w:rsid w:val="00726EEA"/>
    <w:rsid w:val="007300B5"/>
    <w:rsid w:val="0073031B"/>
    <w:rsid w:val="00731AA8"/>
    <w:rsid w:val="00734C4F"/>
    <w:rsid w:val="007363DB"/>
    <w:rsid w:val="0073699F"/>
    <w:rsid w:val="00736AB6"/>
    <w:rsid w:val="007372EE"/>
    <w:rsid w:val="00742187"/>
    <w:rsid w:val="00744D8B"/>
    <w:rsid w:val="0075024B"/>
    <w:rsid w:val="00751AE0"/>
    <w:rsid w:val="00756706"/>
    <w:rsid w:val="007567D9"/>
    <w:rsid w:val="0076078A"/>
    <w:rsid w:val="00761E97"/>
    <w:rsid w:val="007641A8"/>
    <w:rsid w:val="00770FD8"/>
    <w:rsid w:val="00772F2A"/>
    <w:rsid w:val="007741E9"/>
    <w:rsid w:val="00774FA4"/>
    <w:rsid w:val="007750F7"/>
    <w:rsid w:val="00776433"/>
    <w:rsid w:val="007768E0"/>
    <w:rsid w:val="0077781D"/>
    <w:rsid w:val="00780E89"/>
    <w:rsid w:val="00781B60"/>
    <w:rsid w:val="007838FF"/>
    <w:rsid w:val="00786D45"/>
    <w:rsid w:val="00786E45"/>
    <w:rsid w:val="00787EE7"/>
    <w:rsid w:val="00792507"/>
    <w:rsid w:val="00792545"/>
    <w:rsid w:val="00793703"/>
    <w:rsid w:val="00796511"/>
    <w:rsid w:val="007A0404"/>
    <w:rsid w:val="007A1BA7"/>
    <w:rsid w:val="007A2A96"/>
    <w:rsid w:val="007A4182"/>
    <w:rsid w:val="007A6AD7"/>
    <w:rsid w:val="007A71A7"/>
    <w:rsid w:val="007A73D7"/>
    <w:rsid w:val="007B1C67"/>
    <w:rsid w:val="007B21F6"/>
    <w:rsid w:val="007B4550"/>
    <w:rsid w:val="007B4D08"/>
    <w:rsid w:val="007B563D"/>
    <w:rsid w:val="007B626E"/>
    <w:rsid w:val="007B72E3"/>
    <w:rsid w:val="007B786E"/>
    <w:rsid w:val="007B7899"/>
    <w:rsid w:val="007C0A5E"/>
    <w:rsid w:val="007C0BB8"/>
    <w:rsid w:val="007C15EE"/>
    <w:rsid w:val="007C250B"/>
    <w:rsid w:val="007C356F"/>
    <w:rsid w:val="007C3E86"/>
    <w:rsid w:val="007C5764"/>
    <w:rsid w:val="007D1B72"/>
    <w:rsid w:val="007D4798"/>
    <w:rsid w:val="007D51C0"/>
    <w:rsid w:val="007E2DF4"/>
    <w:rsid w:val="007E4070"/>
    <w:rsid w:val="007E48C8"/>
    <w:rsid w:val="007E5314"/>
    <w:rsid w:val="007E6806"/>
    <w:rsid w:val="007E700F"/>
    <w:rsid w:val="007E7D37"/>
    <w:rsid w:val="007F140B"/>
    <w:rsid w:val="007F1629"/>
    <w:rsid w:val="007F17A8"/>
    <w:rsid w:val="007F2CB8"/>
    <w:rsid w:val="007F3EE2"/>
    <w:rsid w:val="007F5A75"/>
    <w:rsid w:val="007F7E86"/>
    <w:rsid w:val="008024EC"/>
    <w:rsid w:val="00802EA8"/>
    <w:rsid w:val="00805AB6"/>
    <w:rsid w:val="00810B7E"/>
    <w:rsid w:val="00811ACE"/>
    <w:rsid w:val="00812F8D"/>
    <w:rsid w:val="00813335"/>
    <w:rsid w:val="00814C92"/>
    <w:rsid w:val="00816B36"/>
    <w:rsid w:val="00820D67"/>
    <w:rsid w:val="008248E6"/>
    <w:rsid w:val="00825204"/>
    <w:rsid w:val="00826A47"/>
    <w:rsid w:val="008301C8"/>
    <w:rsid w:val="00836206"/>
    <w:rsid w:val="008367BD"/>
    <w:rsid w:val="008406B5"/>
    <w:rsid w:val="008409E2"/>
    <w:rsid w:val="00840F9D"/>
    <w:rsid w:val="00843550"/>
    <w:rsid w:val="00844D94"/>
    <w:rsid w:val="0084765A"/>
    <w:rsid w:val="008521A9"/>
    <w:rsid w:val="00854701"/>
    <w:rsid w:val="00863624"/>
    <w:rsid w:val="008667CB"/>
    <w:rsid w:val="00870EE0"/>
    <w:rsid w:val="00873EE6"/>
    <w:rsid w:val="00874CA2"/>
    <w:rsid w:val="008760BF"/>
    <w:rsid w:val="00880380"/>
    <w:rsid w:val="0088079E"/>
    <w:rsid w:val="00881D74"/>
    <w:rsid w:val="00884D07"/>
    <w:rsid w:val="00884D61"/>
    <w:rsid w:val="008861D0"/>
    <w:rsid w:val="00891A59"/>
    <w:rsid w:val="00893C48"/>
    <w:rsid w:val="00893EB6"/>
    <w:rsid w:val="00895F20"/>
    <w:rsid w:val="00895F78"/>
    <w:rsid w:val="0089675F"/>
    <w:rsid w:val="008969CE"/>
    <w:rsid w:val="008969F2"/>
    <w:rsid w:val="00897DFB"/>
    <w:rsid w:val="008A06B2"/>
    <w:rsid w:val="008A0BA7"/>
    <w:rsid w:val="008A393D"/>
    <w:rsid w:val="008A5C54"/>
    <w:rsid w:val="008B00EB"/>
    <w:rsid w:val="008B2834"/>
    <w:rsid w:val="008B2868"/>
    <w:rsid w:val="008C1F61"/>
    <w:rsid w:val="008C77EA"/>
    <w:rsid w:val="008D1F4D"/>
    <w:rsid w:val="008D2D66"/>
    <w:rsid w:val="008D4878"/>
    <w:rsid w:val="008D5C8E"/>
    <w:rsid w:val="008E0894"/>
    <w:rsid w:val="008E111E"/>
    <w:rsid w:val="008E15F7"/>
    <w:rsid w:val="008E26C3"/>
    <w:rsid w:val="008E38F0"/>
    <w:rsid w:val="008E46D2"/>
    <w:rsid w:val="008E5132"/>
    <w:rsid w:val="008E66E2"/>
    <w:rsid w:val="008E6828"/>
    <w:rsid w:val="008E7CEF"/>
    <w:rsid w:val="008E7F59"/>
    <w:rsid w:val="008F1927"/>
    <w:rsid w:val="008F26EC"/>
    <w:rsid w:val="008F4602"/>
    <w:rsid w:val="008F4C4F"/>
    <w:rsid w:val="0090046A"/>
    <w:rsid w:val="00902725"/>
    <w:rsid w:val="009052F0"/>
    <w:rsid w:val="00910157"/>
    <w:rsid w:val="00912736"/>
    <w:rsid w:val="00912756"/>
    <w:rsid w:val="00912EC1"/>
    <w:rsid w:val="00913D26"/>
    <w:rsid w:val="0091716F"/>
    <w:rsid w:val="009175DA"/>
    <w:rsid w:val="0092011B"/>
    <w:rsid w:val="00922B9B"/>
    <w:rsid w:val="009233FB"/>
    <w:rsid w:val="00924AC3"/>
    <w:rsid w:val="00925769"/>
    <w:rsid w:val="00925B1A"/>
    <w:rsid w:val="00925B80"/>
    <w:rsid w:val="00925BE8"/>
    <w:rsid w:val="00926957"/>
    <w:rsid w:val="00926B7D"/>
    <w:rsid w:val="009314DA"/>
    <w:rsid w:val="00931D4B"/>
    <w:rsid w:val="00932650"/>
    <w:rsid w:val="009403BF"/>
    <w:rsid w:val="009406F8"/>
    <w:rsid w:val="00940CBD"/>
    <w:rsid w:val="00941B15"/>
    <w:rsid w:val="009429FE"/>
    <w:rsid w:val="00943F44"/>
    <w:rsid w:val="009447D3"/>
    <w:rsid w:val="009463C2"/>
    <w:rsid w:val="00947243"/>
    <w:rsid w:val="00947618"/>
    <w:rsid w:val="009510CF"/>
    <w:rsid w:val="009557A8"/>
    <w:rsid w:val="00955F7E"/>
    <w:rsid w:val="00961A32"/>
    <w:rsid w:val="009660F0"/>
    <w:rsid w:val="00973A00"/>
    <w:rsid w:val="009748FE"/>
    <w:rsid w:val="00977764"/>
    <w:rsid w:val="0098308C"/>
    <w:rsid w:val="00985E43"/>
    <w:rsid w:val="00986918"/>
    <w:rsid w:val="00987AE3"/>
    <w:rsid w:val="00987E34"/>
    <w:rsid w:val="009917AC"/>
    <w:rsid w:val="00993684"/>
    <w:rsid w:val="00993CD0"/>
    <w:rsid w:val="009942BA"/>
    <w:rsid w:val="00994C12"/>
    <w:rsid w:val="0099548C"/>
    <w:rsid w:val="00996F3D"/>
    <w:rsid w:val="009972A8"/>
    <w:rsid w:val="00997D69"/>
    <w:rsid w:val="009A0A18"/>
    <w:rsid w:val="009A1305"/>
    <w:rsid w:val="009A2A2B"/>
    <w:rsid w:val="009A2D23"/>
    <w:rsid w:val="009A31F2"/>
    <w:rsid w:val="009A4443"/>
    <w:rsid w:val="009A6677"/>
    <w:rsid w:val="009B0B39"/>
    <w:rsid w:val="009B0D9B"/>
    <w:rsid w:val="009B2B49"/>
    <w:rsid w:val="009B32F5"/>
    <w:rsid w:val="009B3F7D"/>
    <w:rsid w:val="009B3FE5"/>
    <w:rsid w:val="009B4CA3"/>
    <w:rsid w:val="009B4D14"/>
    <w:rsid w:val="009B7C9A"/>
    <w:rsid w:val="009C0CCE"/>
    <w:rsid w:val="009C183B"/>
    <w:rsid w:val="009C5A7A"/>
    <w:rsid w:val="009C616B"/>
    <w:rsid w:val="009C6443"/>
    <w:rsid w:val="009D3861"/>
    <w:rsid w:val="009D46BC"/>
    <w:rsid w:val="009D4C60"/>
    <w:rsid w:val="009D4E2B"/>
    <w:rsid w:val="009D5481"/>
    <w:rsid w:val="009D5B0C"/>
    <w:rsid w:val="009D5CA3"/>
    <w:rsid w:val="009D7E8C"/>
    <w:rsid w:val="009E302C"/>
    <w:rsid w:val="009F1033"/>
    <w:rsid w:val="009F1358"/>
    <w:rsid w:val="009F455A"/>
    <w:rsid w:val="009F6038"/>
    <w:rsid w:val="00A00059"/>
    <w:rsid w:val="00A000CF"/>
    <w:rsid w:val="00A00448"/>
    <w:rsid w:val="00A01AC1"/>
    <w:rsid w:val="00A039C5"/>
    <w:rsid w:val="00A03A53"/>
    <w:rsid w:val="00A045BF"/>
    <w:rsid w:val="00A04A5E"/>
    <w:rsid w:val="00A04C2F"/>
    <w:rsid w:val="00A06CC6"/>
    <w:rsid w:val="00A075E7"/>
    <w:rsid w:val="00A102FB"/>
    <w:rsid w:val="00A121D3"/>
    <w:rsid w:val="00A143D3"/>
    <w:rsid w:val="00A14AA3"/>
    <w:rsid w:val="00A16010"/>
    <w:rsid w:val="00A170CF"/>
    <w:rsid w:val="00A173CD"/>
    <w:rsid w:val="00A22F2F"/>
    <w:rsid w:val="00A23087"/>
    <w:rsid w:val="00A23906"/>
    <w:rsid w:val="00A23D22"/>
    <w:rsid w:val="00A24A2B"/>
    <w:rsid w:val="00A2775A"/>
    <w:rsid w:val="00A30330"/>
    <w:rsid w:val="00A324A6"/>
    <w:rsid w:val="00A32800"/>
    <w:rsid w:val="00A32A46"/>
    <w:rsid w:val="00A357E6"/>
    <w:rsid w:val="00A407E5"/>
    <w:rsid w:val="00A41B68"/>
    <w:rsid w:val="00A44392"/>
    <w:rsid w:val="00A45BF3"/>
    <w:rsid w:val="00A467E7"/>
    <w:rsid w:val="00A46D45"/>
    <w:rsid w:val="00A46D64"/>
    <w:rsid w:val="00A47D86"/>
    <w:rsid w:val="00A50706"/>
    <w:rsid w:val="00A50C1B"/>
    <w:rsid w:val="00A52444"/>
    <w:rsid w:val="00A53B81"/>
    <w:rsid w:val="00A53BC3"/>
    <w:rsid w:val="00A54071"/>
    <w:rsid w:val="00A60D5E"/>
    <w:rsid w:val="00A61D60"/>
    <w:rsid w:val="00A61DE8"/>
    <w:rsid w:val="00A62412"/>
    <w:rsid w:val="00A6356F"/>
    <w:rsid w:val="00A65226"/>
    <w:rsid w:val="00A66434"/>
    <w:rsid w:val="00A7019F"/>
    <w:rsid w:val="00A7050A"/>
    <w:rsid w:val="00A712E1"/>
    <w:rsid w:val="00A7216B"/>
    <w:rsid w:val="00A72360"/>
    <w:rsid w:val="00A73C6A"/>
    <w:rsid w:val="00A75EEA"/>
    <w:rsid w:val="00A768BF"/>
    <w:rsid w:val="00A77192"/>
    <w:rsid w:val="00A80604"/>
    <w:rsid w:val="00A8490A"/>
    <w:rsid w:val="00A84DEE"/>
    <w:rsid w:val="00A84F92"/>
    <w:rsid w:val="00A90FDD"/>
    <w:rsid w:val="00A91C97"/>
    <w:rsid w:val="00A94E93"/>
    <w:rsid w:val="00A9524A"/>
    <w:rsid w:val="00A97599"/>
    <w:rsid w:val="00AA089C"/>
    <w:rsid w:val="00AA10A0"/>
    <w:rsid w:val="00AA4ED9"/>
    <w:rsid w:val="00AA5C5B"/>
    <w:rsid w:val="00AB3902"/>
    <w:rsid w:val="00AB775D"/>
    <w:rsid w:val="00AC3799"/>
    <w:rsid w:val="00AC5458"/>
    <w:rsid w:val="00AC5BA2"/>
    <w:rsid w:val="00AC5E63"/>
    <w:rsid w:val="00AC6216"/>
    <w:rsid w:val="00AD16D5"/>
    <w:rsid w:val="00AD32D9"/>
    <w:rsid w:val="00AD3530"/>
    <w:rsid w:val="00AD3752"/>
    <w:rsid w:val="00AD40CA"/>
    <w:rsid w:val="00AD4421"/>
    <w:rsid w:val="00AD58AF"/>
    <w:rsid w:val="00AE0D8B"/>
    <w:rsid w:val="00AE296B"/>
    <w:rsid w:val="00AE392B"/>
    <w:rsid w:val="00AF0B44"/>
    <w:rsid w:val="00AF2EEA"/>
    <w:rsid w:val="00AF3C7A"/>
    <w:rsid w:val="00AF3CB8"/>
    <w:rsid w:val="00AF55B7"/>
    <w:rsid w:val="00AF669D"/>
    <w:rsid w:val="00B007FF"/>
    <w:rsid w:val="00B00B62"/>
    <w:rsid w:val="00B01988"/>
    <w:rsid w:val="00B02B0F"/>
    <w:rsid w:val="00B03D53"/>
    <w:rsid w:val="00B06690"/>
    <w:rsid w:val="00B06958"/>
    <w:rsid w:val="00B07E5B"/>
    <w:rsid w:val="00B10B38"/>
    <w:rsid w:val="00B10ECA"/>
    <w:rsid w:val="00B11634"/>
    <w:rsid w:val="00B1402C"/>
    <w:rsid w:val="00B1531A"/>
    <w:rsid w:val="00B155E8"/>
    <w:rsid w:val="00B17985"/>
    <w:rsid w:val="00B211C8"/>
    <w:rsid w:val="00B213AD"/>
    <w:rsid w:val="00B21FE1"/>
    <w:rsid w:val="00B2390F"/>
    <w:rsid w:val="00B23E23"/>
    <w:rsid w:val="00B2434B"/>
    <w:rsid w:val="00B25D17"/>
    <w:rsid w:val="00B32CEB"/>
    <w:rsid w:val="00B372D9"/>
    <w:rsid w:val="00B4087C"/>
    <w:rsid w:val="00B41E90"/>
    <w:rsid w:val="00B41EC4"/>
    <w:rsid w:val="00B432C6"/>
    <w:rsid w:val="00B47A86"/>
    <w:rsid w:val="00B52659"/>
    <w:rsid w:val="00B549B0"/>
    <w:rsid w:val="00B561C2"/>
    <w:rsid w:val="00B57AAB"/>
    <w:rsid w:val="00B6149F"/>
    <w:rsid w:val="00B6221F"/>
    <w:rsid w:val="00B626B1"/>
    <w:rsid w:val="00B628B3"/>
    <w:rsid w:val="00B62F3D"/>
    <w:rsid w:val="00B65BD3"/>
    <w:rsid w:val="00B70FAC"/>
    <w:rsid w:val="00B71755"/>
    <w:rsid w:val="00B727DA"/>
    <w:rsid w:val="00B730A5"/>
    <w:rsid w:val="00B732E6"/>
    <w:rsid w:val="00B7352E"/>
    <w:rsid w:val="00B73877"/>
    <w:rsid w:val="00B74156"/>
    <w:rsid w:val="00B75B8B"/>
    <w:rsid w:val="00B77373"/>
    <w:rsid w:val="00B77DFB"/>
    <w:rsid w:val="00B80EBE"/>
    <w:rsid w:val="00B81429"/>
    <w:rsid w:val="00B814D4"/>
    <w:rsid w:val="00B81CDD"/>
    <w:rsid w:val="00B834DD"/>
    <w:rsid w:val="00B8385B"/>
    <w:rsid w:val="00B871C6"/>
    <w:rsid w:val="00B87DDE"/>
    <w:rsid w:val="00B94ABF"/>
    <w:rsid w:val="00B95210"/>
    <w:rsid w:val="00BA1D46"/>
    <w:rsid w:val="00BA329A"/>
    <w:rsid w:val="00BA5466"/>
    <w:rsid w:val="00BA5AED"/>
    <w:rsid w:val="00BB2ECE"/>
    <w:rsid w:val="00BB55C1"/>
    <w:rsid w:val="00BB753F"/>
    <w:rsid w:val="00BC1A04"/>
    <w:rsid w:val="00BC22BB"/>
    <w:rsid w:val="00BC2390"/>
    <w:rsid w:val="00BC25A0"/>
    <w:rsid w:val="00BC2BC9"/>
    <w:rsid w:val="00BC30C2"/>
    <w:rsid w:val="00BC5173"/>
    <w:rsid w:val="00BC5EFE"/>
    <w:rsid w:val="00BC7C73"/>
    <w:rsid w:val="00BD0B90"/>
    <w:rsid w:val="00BD1804"/>
    <w:rsid w:val="00BD25BA"/>
    <w:rsid w:val="00BD3464"/>
    <w:rsid w:val="00BD4D90"/>
    <w:rsid w:val="00BD502E"/>
    <w:rsid w:val="00BD6C14"/>
    <w:rsid w:val="00BD74E6"/>
    <w:rsid w:val="00BE201B"/>
    <w:rsid w:val="00BE250E"/>
    <w:rsid w:val="00BE3719"/>
    <w:rsid w:val="00BE74EB"/>
    <w:rsid w:val="00BE7E67"/>
    <w:rsid w:val="00BF2B51"/>
    <w:rsid w:val="00BF6C9B"/>
    <w:rsid w:val="00BF7E31"/>
    <w:rsid w:val="00C00145"/>
    <w:rsid w:val="00C00329"/>
    <w:rsid w:val="00C04F03"/>
    <w:rsid w:val="00C059A0"/>
    <w:rsid w:val="00C11909"/>
    <w:rsid w:val="00C127A8"/>
    <w:rsid w:val="00C13E28"/>
    <w:rsid w:val="00C143D3"/>
    <w:rsid w:val="00C15594"/>
    <w:rsid w:val="00C15CB7"/>
    <w:rsid w:val="00C1753F"/>
    <w:rsid w:val="00C205B5"/>
    <w:rsid w:val="00C20A5A"/>
    <w:rsid w:val="00C216BC"/>
    <w:rsid w:val="00C23E44"/>
    <w:rsid w:val="00C24040"/>
    <w:rsid w:val="00C2501B"/>
    <w:rsid w:val="00C265CC"/>
    <w:rsid w:val="00C2793F"/>
    <w:rsid w:val="00C30B8B"/>
    <w:rsid w:val="00C31F93"/>
    <w:rsid w:val="00C33173"/>
    <w:rsid w:val="00C33326"/>
    <w:rsid w:val="00C3346E"/>
    <w:rsid w:val="00C3413B"/>
    <w:rsid w:val="00C36298"/>
    <w:rsid w:val="00C41ECC"/>
    <w:rsid w:val="00C421B7"/>
    <w:rsid w:val="00C430BD"/>
    <w:rsid w:val="00C4639A"/>
    <w:rsid w:val="00C47FF1"/>
    <w:rsid w:val="00C514AF"/>
    <w:rsid w:val="00C52CB0"/>
    <w:rsid w:val="00C53D8D"/>
    <w:rsid w:val="00C54B2C"/>
    <w:rsid w:val="00C556EF"/>
    <w:rsid w:val="00C5691C"/>
    <w:rsid w:val="00C64B0B"/>
    <w:rsid w:val="00C6669C"/>
    <w:rsid w:val="00C713F4"/>
    <w:rsid w:val="00C72285"/>
    <w:rsid w:val="00C7644C"/>
    <w:rsid w:val="00C76B70"/>
    <w:rsid w:val="00C77CAB"/>
    <w:rsid w:val="00C8158E"/>
    <w:rsid w:val="00C81F90"/>
    <w:rsid w:val="00C84C01"/>
    <w:rsid w:val="00C8520E"/>
    <w:rsid w:val="00C852DF"/>
    <w:rsid w:val="00C863AE"/>
    <w:rsid w:val="00C86D22"/>
    <w:rsid w:val="00C910D2"/>
    <w:rsid w:val="00C92803"/>
    <w:rsid w:val="00C94CC5"/>
    <w:rsid w:val="00C962E5"/>
    <w:rsid w:val="00C97388"/>
    <w:rsid w:val="00CA1045"/>
    <w:rsid w:val="00CA718E"/>
    <w:rsid w:val="00CA7190"/>
    <w:rsid w:val="00CA7B8A"/>
    <w:rsid w:val="00CB2022"/>
    <w:rsid w:val="00CB2718"/>
    <w:rsid w:val="00CB30A5"/>
    <w:rsid w:val="00CB36AF"/>
    <w:rsid w:val="00CB36B4"/>
    <w:rsid w:val="00CB3D6F"/>
    <w:rsid w:val="00CB4CB7"/>
    <w:rsid w:val="00CB5833"/>
    <w:rsid w:val="00CB69DF"/>
    <w:rsid w:val="00CB6CD7"/>
    <w:rsid w:val="00CB6DB9"/>
    <w:rsid w:val="00CB74C7"/>
    <w:rsid w:val="00CC03DC"/>
    <w:rsid w:val="00CC161B"/>
    <w:rsid w:val="00CC273C"/>
    <w:rsid w:val="00CC51AF"/>
    <w:rsid w:val="00CC5D0B"/>
    <w:rsid w:val="00CC62DB"/>
    <w:rsid w:val="00CC7056"/>
    <w:rsid w:val="00CD046D"/>
    <w:rsid w:val="00CD0617"/>
    <w:rsid w:val="00CD3FCB"/>
    <w:rsid w:val="00CD5177"/>
    <w:rsid w:val="00CD5771"/>
    <w:rsid w:val="00CD790E"/>
    <w:rsid w:val="00CE0C85"/>
    <w:rsid w:val="00CE2451"/>
    <w:rsid w:val="00CE295D"/>
    <w:rsid w:val="00CE44D6"/>
    <w:rsid w:val="00CE4943"/>
    <w:rsid w:val="00CE5871"/>
    <w:rsid w:val="00CE5A70"/>
    <w:rsid w:val="00CE6654"/>
    <w:rsid w:val="00CF1D26"/>
    <w:rsid w:val="00CF3337"/>
    <w:rsid w:val="00CF33FB"/>
    <w:rsid w:val="00CF3F87"/>
    <w:rsid w:val="00CF48BA"/>
    <w:rsid w:val="00CF5344"/>
    <w:rsid w:val="00D004C4"/>
    <w:rsid w:val="00D01E4D"/>
    <w:rsid w:val="00D022F5"/>
    <w:rsid w:val="00D02443"/>
    <w:rsid w:val="00D024D1"/>
    <w:rsid w:val="00D02648"/>
    <w:rsid w:val="00D03B3D"/>
    <w:rsid w:val="00D045F3"/>
    <w:rsid w:val="00D05E5B"/>
    <w:rsid w:val="00D079D5"/>
    <w:rsid w:val="00D104D6"/>
    <w:rsid w:val="00D120D4"/>
    <w:rsid w:val="00D13698"/>
    <w:rsid w:val="00D142EF"/>
    <w:rsid w:val="00D15682"/>
    <w:rsid w:val="00D17092"/>
    <w:rsid w:val="00D21B59"/>
    <w:rsid w:val="00D237EE"/>
    <w:rsid w:val="00D24580"/>
    <w:rsid w:val="00D30128"/>
    <w:rsid w:val="00D3570E"/>
    <w:rsid w:val="00D36E1A"/>
    <w:rsid w:val="00D4253D"/>
    <w:rsid w:val="00D47704"/>
    <w:rsid w:val="00D5506E"/>
    <w:rsid w:val="00D5552E"/>
    <w:rsid w:val="00D6446A"/>
    <w:rsid w:val="00D648AD"/>
    <w:rsid w:val="00D66CCC"/>
    <w:rsid w:val="00D67898"/>
    <w:rsid w:val="00D74630"/>
    <w:rsid w:val="00D761D5"/>
    <w:rsid w:val="00D80496"/>
    <w:rsid w:val="00D858B9"/>
    <w:rsid w:val="00D85B81"/>
    <w:rsid w:val="00D8725B"/>
    <w:rsid w:val="00D8783E"/>
    <w:rsid w:val="00D910CF"/>
    <w:rsid w:val="00D922F8"/>
    <w:rsid w:val="00D923C6"/>
    <w:rsid w:val="00D92D4B"/>
    <w:rsid w:val="00D95686"/>
    <w:rsid w:val="00D9633F"/>
    <w:rsid w:val="00D97CD9"/>
    <w:rsid w:val="00DA105E"/>
    <w:rsid w:val="00DA3AAC"/>
    <w:rsid w:val="00DA5767"/>
    <w:rsid w:val="00DA682E"/>
    <w:rsid w:val="00DA72BD"/>
    <w:rsid w:val="00DB0D33"/>
    <w:rsid w:val="00DB3C5C"/>
    <w:rsid w:val="00DB591B"/>
    <w:rsid w:val="00DB6817"/>
    <w:rsid w:val="00DB79CC"/>
    <w:rsid w:val="00DB7E51"/>
    <w:rsid w:val="00DC08D3"/>
    <w:rsid w:val="00DC221D"/>
    <w:rsid w:val="00DC2AFA"/>
    <w:rsid w:val="00DC2C91"/>
    <w:rsid w:val="00DC2FDA"/>
    <w:rsid w:val="00DC3F01"/>
    <w:rsid w:val="00DC56F0"/>
    <w:rsid w:val="00DC7A75"/>
    <w:rsid w:val="00DC7F83"/>
    <w:rsid w:val="00DD0BED"/>
    <w:rsid w:val="00DD1129"/>
    <w:rsid w:val="00DD17BE"/>
    <w:rsid w:val="00DD3BED"/>
    <w:rsid w:val="00DD5777"/>
    <w:rsid w:val="00DD57D5"/>
    <w:rsid w:val="00DD5805"/>
    <w:rsid w:val="00DD6982"/>
    <w:rsid w:val="00DE3A8B"/>
    <w:rsid w:val="00DE42E1"/>
    <w:rsid w:val="00DE4F63"/>
    <w:rsid w:val="00DE5CFD"/>
    <w:rsid w:val="00DE68FA"/>
    <w:rsid w:val="00DE7074"/>
    <w:rsid w:val="00DE78DD"/>
    <w:rsid w:val="00DF0992"/>
    <w:rsid w:val="00DF4E26"/>
    <w:rsid w:val="00DF56E6"/>
    <w:rsid w:val="00DF63C8"/>
    <w:rsid w:val="00E00A93"/>
    <w:rsid w:val="00E03F5F"/>
    <w:rsid w:val="00E041D3"/>
    <w:rsid w:val="00E071F4"/>
    <w:rsid w:val="00E07577"/>
    <w:rsid w:val="00E111A8"/>
    <w:rsid w:val="00E113B6"/>
    <w:rsid w:val="00E11E64"/>
    <w:rsid w:val="00E14397"/>
    <w:rsid w:val="00E155C3"/>
    <w:rsid w:val="00E15AA7"/>
    <w:rsid w:val="00E1671E"/>
    <w:rsid w:val="00E169A8"/>
    <w:rsid w:val="00E20489"/>
    <w:rsid w:val="00E205A0"/>
    <w:rsid w:val="00E211E1"/>
    <w:rsid w:val="00E227CC"/>
    <w:rsid w:val="00E268B1"/>
    <w:rsid w:val="00E300DE"/>
    <w:rsid w:val="00E31E3F"/>
    <w:rsid w:val="00E32411"/>
    <w:rsid w:val="00E37B86"/>
    <w:rsid w:val="00E37E11"/>
    <w:rsid w:val="00E4372C"/>
    <w:rsid w:val="00E47011"/>
    <w:rsid w:val="00E47E77"/>
    <w:rsid w:val="00E504DD"/>
    <w:rsid w:val="00E50622"/>
    <w:rsid w:val="00E508BE"/>
    <w:rsid w:val="00E50CFF"/>
    <w:rsid w:val="00E528F4"/>
    <w:rsid w:val="00E530C9"/>
    <w:rsid w:val="00E5517E"/>
    <w:rsid w:val="00E56736"/>
    <w:rsid w:val="00E6081B"/>
    <w:rsid w:val="00E609A0"/>
    <w:rsid w:val="00E60F5D"/>
    <w:rsid w:val="00E61892"/>
    <w:rsid w:val="00E62A0C"/>
    <w:rsid w:val="00E63E35"/>
    <w:rsid w:val="00E63E6D"/>
    <w:rsid w:val="00E65872"/>
    <w:rsid w:val="00E65E4D"/>
    <w:rsid w:val="00E66DD1"/>
    <w:rsid w:val="00E67E26"/>
    <w:rsid w:val="00E71841"/>
    <w:rsid w:val="00E71CC7"/>
    <w:rsid w:val="00E75E10"/>
    <w:rsid w:val="00E772F4"/>
    <w:rsid w:val="00E871CD"/>
    <w:rsid w:val="00E876B7"/>
    <w:rsid w:val="00E92349"/>
    <w:rsid w:val="00E92B6B"/>
    <w:rsid w:val="00E93365"/>
    <w:rsid w:val="00E97318"/>
    <w:rsid w:val="00E97CF3"/>
    <w:rsid w:val="00EA1C7A"/>
    <w:rsid w:val="00EA2051"/>
    <w:rsid w:val="00EA70A8"/>
    <w:rsid w:val="00EA7F89"/>
    <w:rsid w:val="00EB1298"/>
    <w:rsid w:val="00EB26F8"/>
    <w:rsid w:val="00EB32B1"/>
    <w:rsid w:val="00EB3CD0"/>
    <w:rsid w:val="00EB60F8"/>
    <w:rsid w:val="00EB6954"/>
    <w:rsid w:val="00EC1B33"/>
    <w:rsid w:val="00EC3A19"/>
    <w:rsid w:val="00ED1270"/>
    <w:rsid w:val="00ED2E4A"/>
    <w:rsid w:val="00ED4665"/>
    <w:rsid w:val="00ED4848"/>
    <w:rsid w:val="00ED6A72"/>
    <w:rsid w:val="00ED6F0E"/>
    <w:rsid w:val="00ED7066"/>
    <w:rsid w:val="00EE2675"/>
    <w:rsid w:val="00EE3DBE"/>
    <w:rsid w:val="00EE3FDB"/>
    <w:rsid w:val="00EE45E3"/>
    <w:rsid w:val="00EE656E"/>
    <w:rsid w:val="00EF077E"/>
    <w:rsid w:val="00EF1313"/>
    <w:rsid w:val="00F00BE0"/>
    <w:rsid w:val="00F018CF"/>
    <w:rsid w:val="00F031E0"/>
    <w:rsid w:val="00F049F2"/>
    <w:rsid w:val="00F04DE3"/>
    <w:rsid w:val="00F06F91"/>
    <w:rsid w:val="00F07FA7"/>
    <w:rsid w:val="00F10C5D"/>
    <w:rsid w:val="00F10CA3"/>
    <w:rsid w:val="00F1102B"/>
    <w:rsid w:val="00F11470"/>
    <w:rsid w:val="00F1155F"/>
    <w:rsid w:val="00F13186"/>
    <w:rsid w:val="00F14438"/>
    <w:rsid w:val="00F144F6"/>
    <w:rsid w:val="00F1471D"/>
    <w:rsid w:val="00F1516E"/>
    <w:rsid w:val="00F154A6"/>
    <w:rsid w:val="00F1628C"/>
    <w:rsid w:val="00F20D24"/>
    <w:rsid w:val="00F2143E"/>
    <w:rsid w:val="00F2177C"/>
    <w:rsid w:val="00F23978"/>
    <w:rsid w:val="00F23E65"/>
    <w:rsid w:val="00F24091"/>
    <w:rsid w:val="00F27210"/>
    <w:rsid w:val="00F27251"/>
    <w:rsid w:val="00F2795F"/>
    <w:rsid w:val="00F30392"/>
    <w:rsid w:val="00F30DC6"/>
    <w:rsid w:val="00F31D9F"/>
    <w:rsid w:val="00F33359"/>
    <w:rsid w:val="00F333EF"/>
    <w:rsid w:val="00F3489C"/>
    <w:rsid w:val="00F35488"/>
    <w:rsid w:val="00F36EEA"/>
    <w:rsid w:val="00F41A83"/>
    <w:rsid w:val="00F41F77"/>
    <w:rsid w:val="00F422D7"/>
    <w:rsid w:val="00F436B3"/>
    <w:rsid w:val="00F44580"/>
    <w:rsid w:val="00F50A4C"/>
    <w:rsid w:val="00F51561"/>
    <w:rsid w:val="00F533C8"/>
    <w:rsid w:val="00F55468"/>
    <w:rsid w:val="00F55AAE"/>
    <w:rsid w:val="00F56213"/>
    <w:rsid w:val="00F56B2C"/>
    <w:rsid w:val="00F573CC"/>
    <w:rsid w:val="00F603F9"/>
    <w:rsid w:val="00F621A2"/>
    <w:rsid w:val="00F62A9A"/>
    <w:rsid w:val="00F64955"/>
    <w:rsid w:val="00F66F06"/>
    <w:rsid w:val="00F67D84"/>
    <w:rsid w:val="00F7144F"/>
    <w:rsid w:val="00F71C45"/>
    <w:rsid w:val="00F73C49"/>
    <w:rsid w:val="00F76485"/>
    <w:rsid w:val="00F76BB0"/>
    <w:rsid w:val="00F772BB"/>
    <w:rsid w:val="00F812F4"/>
    <w:rsid w:val="00F900D2"/>
    <w:rsid w:val="00F93912"/>
    <w:rsid w:val="00F9459C"/>
    <w:rsid w:val="00F96447"/>
    <w:rsid w:val="00F96522"/>
    <w:rsid w:val="00F96EFC"/>
    <w:rsid w:val="00F97540"/>
    <w:rsid w:val="00F97751"/>
    <w:rsid w:val="00FA229B"/>
    <w:rsid w:val="00FA2776"/>
    <w:rsid w:val="00FA2B34"/>
    <w:rsid w:val="00FA3C04"/>
    <w:rsid w:val="00FA5DF6"/>
    <w:rsid w:val="00FA61FD"/>
    <w:rsid w:val="00FA7BB6"/>
    <w:rsid w:val="00FB14CE"/>
    <w:rsid w:val="00FB16CA"/>
    <w:rsid w:val="00FB4887"/>
    <w:rsid w:val="00FB5005"/>
    <w:rsid w:val="00FB5222"/>
    <w:rsid w:val="00FB613A"/>
    <w:rsid w:val="00FB615C"/>
    <w:rsid w:val="00FB71FD"/>
    <w:rsid w:val="00FC1454"/>
    <w:rsid w:val="00FC19BC"/>
    <w:rsid w:val="00FC32C8"/>
    <w:rsid w:val="00FC3A89"/>
    <w:rsid w:val="00FC47EA"/>
    <w:rsid w:val="00FC56B6"/>
    <w:rsid w:val="00FC618E"/>
    <w:rsid w:val="00FC6898"/>
    <w:rsid w:val="00FC7875"/>
    <w:rsid w:val="00FD0420"/>
    <w:rsid w:val="00FD2D54"/>
    <w:rsid w:val="00FD33F6"/>
    <w:rsid w:val="00FD36A9"/>
    <w:rsid w:val="00FD629B"/>
    <w:rsid w:val="00FE338A"/>
    <w:rsid w:val="00FE3C26"/>
    <w:rsid w:val="00FE48EB"/>
    <w:rsid w:val="00FE5F2F"/>
    <w:rsid w:val="00FE61BC"/>
    <w:rsid w:val="00FF1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9C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B32B1"/>
    <w:pPr>
      <w:ind w:left="720"/>
      <w:contextualSpacing/>
    </w:pPr>
  </w:style>
  <w:style w:type="table" w:styleId="TableGrid">
    <w:name w:val="Table Grid"/>
    <w:basedOn w:val="TableNormal"/>
    <w:uiPriority w:val="99"/>
    <w:rsid w:val="00EB32B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F1B63"/>
    <w:pPr>
      <w:spacing w:after="0" w:line="240" w:lineRule="auto"/>
    </w:pPr>
    <w:rPr>
      <w:rFonts w:ascii="Segoe UI" w:hAnsi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1B63"/>
    <w:rPr>
      <w:rFonts w:ascii="Segoe UI" w:hAnsi="Segoe UI" w:cs="Times New Roman"/>
      <w:sz w:val="18"/>
    </w:rPr>
  </w:style>
  <w:style w:type="character" w:styleId="CommentReference">
    <w:name w:val="annotation reference"/>
    <w:basedOn w:val="DefaultParagraphFont"/>
    <w:uiPriority w:val="99"/>
    <w:semiHidden/>
    <w:rsid w:val="002F08C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2F08CA"/>
    <w:pPr>
      <w:spacing w:line="240" w:lineRule="auto"/>
    </w:pPr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F08CA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F0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F08CA"/>
    <w:rPr>
      <w:b/>
    </w:rPr>
  </w:style>
  <w:style w:type="paragraph" w:styleId="Header">
    <w:name w:val="header"/>
    <w:basedOn w:val="Normal"/>
    <w:link w:val="HeaderChar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071F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071F4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7F140B"/>
    <w:rPr>
      <w:rFonts w:cs="Times New Roman"/>
      <w:i/>
    </w:rPr>
  </w:style>
  <w:style w:type="paragraph" w:styleId="NoSpacing">
    <w:name w:val="No Spacing"/>
    <w:uiPriority w:val="99"/>
    <w:qFormat/>
    <w:rsid w:val="004273F6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4273F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273F6"/>
    <w:rPr>
      <w:rFonts w:cs="Times New Roman"/>
      <w:lang w:eastAsia="en-US"/>
    </w:rPr>
  </w:style>
  <w:style w:type="paragraph" w:styleId="NormalWeb">
    <w:name w:val="Normal (Web)"/>
    <w:basedOn w:val="Normal"/>
    <w:uiPriority w:val="99"/>
    <w:rsid w:val="00BC5E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6E77B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07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</TotalTime>
  <Pages>1</Pages>
  <Words>155</Words>
  <Characters>884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РЕСПУБЛИКИ БУРЯТИЯ</dc:title>
  <dc:subject/>
  <dc:creator>user14</dc:creator>
  <cp:keywords/>
  <dc:description/>
  <cp:lastModifiedBy>user</cp:lastModifiedBy>
  <cp:revision>3</cp:revision>
  <cp:lastPrinted>2021-03-04T07:57:00Z</cp:lastPrinted>
  <dcterms:created xsi:type="dcterms:W3CDTF">2021-03-11T03:01:00Z</dcterms:created>
  <dcterms:modified xsi:type="dcterms:W3CDTF">2021-03-11T04:03:00Z</dcterms:modified>
</cp:coreProperties>
</file>